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.xml"/><Relationship Id="rId3" Type="http://schemas.openxmlformats.org/package/2006/relationships/metadata/core-properties" Target="docProps/core.xml"/><Relationship Id="rId7" Type="http://schemas.microsoft.com/office/2020/02/relationships/classificationlabels" Target="docMetadata/LabelInfo1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 w:val="0"/>
          <w:bCs w:val="0"/>
          <w:sz w:val="24"/>
          <w:szCs w:val="22"/>
        </w:rPr>
        <w:id w:val="51054967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5F784C88" w14:textId="70BF4B26" w:rsidR="00BF52E1" w:rsidRPr="003952CD" w:rsidRDefault="00BF52E1" w:rsidP="0088619F">
          <w:pPr>
            <w:pStyle w:val="NoSpacing"/>
            <w:spacing w:line="360" w:lineRule="auto"/>
          </w:pPr>
          <w:r w:rsidRPr="003952CD">
            <w:rPr>
              <w:noProof/>
              <w:lang w:eastAsia="en-IE"/>
            </w:rPr>
            <w:drawing>
              <wp:anchor distT="0" distB="0" distL="114300" distR="114300" simplePos="0" relativeHeight="251645440" behindDoc="0" locked="0" layoutInCell="1" allowOverlap="1" wp14:anchorId="01E1D205" wp14:editId="7F26C9B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85160" cy="1212850"/>
                <wp:effectExtent l="0" t="0" r="0" b="6350"/>
                <wp:wrapTopAndBottom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8516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1CF6B8" w14:textId="48FC6BCB" w:rsidR="00BF52E1" w:rsidRPr="003952CD" w:rsidRDefault="00BF52E1" w:rsidP="0088619F">
          <w:pPr>
            <w:spacing w:line="360" w:lineRule="auto"/>
            <w:jc w:val="both"/>
            <w:rPr>
              <w:rFonts w:cs="Times New Roman"/>
            </w:rPr>
          </w:pPr>
        </w:p>
        <w:p w14:paraId="141C4450" w14:textId="69CA25FC" w:rsidR="00BF52E1" w:rsidRDefault="00BF52E1" w:rsidP="0088619F">
          <w:pPr>
            <w:spacing w:line="360" w:lineRule="auto"/>
            <w:jc w:val="both"/>
            <w:rPr>
              <w:rFonts w:cs="Times New Roman"/>
              <w:sz w:val="32"/>
              <w:szCs w:val="28"/>
            </w:rPr>
          </w:pPr>
        </w:p>
        <w:p w14:paraId="0B201343" w14:textId="77777777" w:rsidR="00A017EC" w:rsidRPr="003952CD" w:rsidRDefault="00A017EC" w:rsidP="0088619F">
          <w:pPr>
            <w:spacing w:line="360" w:lineRule="auto"/>
            <w:jc w:val="both"/>
            <w:rPr>
              <w:rFonts w:cs="Times New Roman"/>
              <w:sz w:val="32"/>
              <w:szCs w:val="28"/>
            </w:rPr>
          </w:pPr>
        </w:p>
        <w:p w14:paraId="78950593" w14:textId="5C1F8771" w:rsidR="00BF52E1" w:rsidRPr="004A6EE4" w:rsidRDefault="003D28CB" w:rsidP="0088619F">
          <w:pPr>
            <w:spacing w:line="360" w:lineRule="auto"/>
            <w:jc w:val="center"/>
            <w:rPr>
              <w:rFonts w:cs="Times New Roman"/>
              <w:sz w:val="48"/>
              <w:szCs w:val="44"/>
            </w:rPr>
          </w:pPr>
          <w:r>
            <w:rPr>
              <w:rFonts w:cs="Times New Roman"/>
              <w:sz w:val="48"/>
              <w:szCs w:val="44"/>
            </w:rPr>
            <w:t>TempGecko Report</w:t>
          </w:r>
        </w:p>
        <w:p w14:paraId="2C698C81" w14:textId="528D3C9F" w:rsidR="00BF52E1" w:rsidRPr="004A6EE4" w:rsidRDefault="00BF52E1" w:rsidP="0088619F">
          <w:pPr>
            <w:spacing w:line="360" w:lineRule="auto"/>
            <w:jc w:val="center"/>
            <w:rPr>
              <w:rFonts w:cs="Times New Roman"/>
              <w:sz w:val="32"/>
              <w:szCs w:val="28"/>
            </w:rPr>
          </w:pPr>
          <w:r w:rsidRPr="004A6EE4">
            <w:rPr>
              <w:rFonts w:cs="Times New Roman"/>
              <w:sz w:val="32"/>
              <w:szCs w:val="28"/>
            </w:rPr>
            <w:t>By</w:t>
          </w:r>
        </w:p>
        <w:p w14:paraId="65354391" w14:textId="0DE4FCDD" w:rsidR="00BF52E1" w:rsidRPr="004A6EE4" w:rsidRDefault="00BF52E1" w:rsidP="0088619F">
          <w:pPr>
            <w:spacing w:line="360" w:lineRule="auto"/>
            <w:jc w:val="center"/>
            <w:rPr>
              <w:rFonts w:cs="Times New Roman"/>
              <w:sz w:val="40"/>
              <w:szCs w:val="36"/>
            </w:rPr>
          </w:pPr>
          <w:r w:rsidRPr="004A6EE4">
            <w:rPr>
              <w:rFonts w:cs="Times New Roman"/>
              <w:sz w:val="40"/>
              <w:szCs w:val="36"/>
            </w:rPr>
            <w:t>Jonathan Roddy</w:t>
          </w:r>
        </w:p>
        <w:p w14:paraId="0A57D505" w14:textId="476E0CDC" w:rsidR="00BF52E1" w:rsidRPr="004A6EE4" w:rsidRDefault="00BF52E1" w:rsidP="0088619F">
          <w:pPr>
            <w:spacing w:line="360" w:lineRule="auto"/>
            <w:jc w:val="center"/>
            <w:rPr>
              <w:rFonts w:cs="Times New Roman"/>
              <w:sz w:val="32"/>
              <w:szCs w:val="28"/>
            </w:rPr>
          </w:pPr>
          <w:r w:rsidRPr="004A6EE4">
            <w:rPr>
              <w:rFonts w:cs="Times New Roman"/>
              <w:sz w:val="32"/>
              <w:szCs w:val="28"/>
            </w:rPr>
            <w:t>Student ID: K00212118</w:t>
          </w:r>
        </w:p>
        <w:p w14:paraId="63F01F13" w14:textId="1AB4E0D9" w:rsidR="00BF52E1" w:rsidRDefault="00BF52E1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</w:p>
        <w:p w14:paraId="28229A7C" w14:textId="0E15D3FE" w:rsidR="00D85F5F" w:rsidRDefault="00D85F5F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</w:p>
        <w:p w14:paraId="76726EA4" w14:textId="77777777" w:rsidR="004216E3" w:rsidRPr="003952CD" w:rsidRDefault="004216E3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</w:p>
        <w:p w14:paraId="71E7C58C" w14:textId="1F0B92B3" w:rsidR="00BF52E1" w:rsidRDefault="00BF52E1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</w:p>
        <w:p w14:paraId="7C2103C2" w14:textId="0D13BB12" w:rsidR="00BF52E1" w:rsidRPr="003952CD" w:rsidRDefault="00BF52E1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  <w:r w:rsidRPr="003952CD">
            <w:rPr>
              <w:rFonts w:cs="Times New Roman"/>
              <w:sz w:val="36"/>
              <w:szCs w:val="32"/>
            </w:rPr>
            <w:t>Course: LC 233 Software Development</w:t>
          </w:r>
        </w:p>
        <w:p w14:paraId="3689EAB5" w14:textId="5C1115EC" w:rsidR="00BF52E1" w:rsidRPr="003952CD" w:rsidRDefault="00ED3BE0" w:rsidP="0088619F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  <w:r>
            <w:rPr>
              <w:rFonts w:cs="Times New Roman"/>
              <w:sz w:val="36"/>
              <w:szCs w:val="32"/>
            </w:rPr>
            <w:t>Lecturer</w:t>
          </w:r>
          <w:r w:rsidR="00BF52E1" w:rsidRPr="003952CD">
            <w:rPr>
              <w:rFonts w:cs="Times New Roman"/>
              <w:sz w:val="36"/>
              <w:szCs w:val="32"/>
            </w:rPr>
            <w:t xml:space="preserve">: </w:t>
          </w:r>
          <w:r>
            <w:rPr>
              <w:rFonts w:cs="Times New Roman"/>
              <w:sz w:val="36"/>
              <w:szCs w:val="32"/>
            </w:rPr>
            <w:t>Mike Connolly</w:t>
          </w:r>
        </w:p>
        <w:p w14:paraId="4EB1F05A" w14:textId="31955BA3" w:rsidR="00BF52E1" w:rsidRPr="004216E3" w:rsidRDefault="00BF52E1" w:rsidP="004216E3">
          <w:pPr>
            <w:spacing w:line="360" w:lineRule="auto"/>
            <w:jc w:val="center"/>
            <w:rPr>
              <w:rFonts w:cs="Times New Roman"/>
              <w:sz w:val="36"/>
              <w:szCs w:val="32"/>
            </w:rPr>
          </w:pPr>
          <w:r w:rsidRPr="003952CD">
            <w:rPr>
              <w:rFonts w:cs="Times New Roman"/>
              <w:sz w:val="36"/>
              <w:szCs w:val="32"/>
            </w:rPr>
            <w:t xml:space="preserve">Date: </w:t>
          </w:r>
          <w:r w:rsidR="000F4AAA">
            <w:rPr>
              <w:rFonts w:cs="Times New Roman"/>
              <w:sz w:val="36"/>
              <w:szCs w:val="32"/>
            </w:rPr>
            <w:t>April</w:t>
          </w:r>
          <w:r w:rsidRPr="003952CD">
            <w:rPr>
              <w:rFonts w:cs="Times New Roman"/>
              <w:sz w:val="36"/>
              <w:szCs w:val="32"/>
            </w:rPr>
            <w:t xml:space="preserve"> 202</w:t>
          </w:r>
          <w:r w:rsidR="00DE6D9B">
            <w:rPr>
              <w:rFonts w:cs="Times New Roman"/>
              <w:sz w:val="36"/>
              <w:szCs w:val="32"/>
            </w:rPr>
            <w:t>1</w:t>
          </w:r>
        </w:p>
      </w:sdtContent>
    </w:sdt>
    <w:p w14:paraId="2F1F3DD0" w14:textId="469D1F91" w:rsidR="00147065" w:rsidRDefault="000F4AAA" w:rsidP="000F4AAA">
      <w:pPr>
        <w:pStyle w:val="Heading1"/>
      </w:pPr>
      <w:r>
        <w:lastRenderedPageBreak/>
        <w:t>Title</w:t>
      </w:r>
    </w:p>
    <w:p w14:paraId="14D0D439" w14:textId="77777777" w:rsidR="000F4AAA" w:rsidRDefault="000F4AAA" w:rsidP="00534106"/>
    <w:p w14:paraId="6A543A79" w14:textId="2A6A3A51" w:rsidR="000F4AAA" w:rsidRDefault="000F4AAA" w:rsidP="000F4AAA">
      <w:pPr>
        <w:pStyle w:val="Heading1"/>
      </w:pPr>
      <w:r>
        <w:t>Description</w:t>
      </w:r>
    </w:p>
    <w:p w14:paraId="484C0453" w14:textId="77777777" w:rsidR="000F4AAA" w:rsidRDefault="000F4AAA" w:rsidP="00534106"/>
    <w:p w14:paraId="219AB084" w14:textId="274EC842" w:rsidR="000F4AAA" w:rsidRDefault="000F4AAA" w:rsidP="000F4AAA">
      <w:pPr>
        <w:pStyle w:val="Heading1"/>
      </w:pPr>
      <w:r>
        <w:t>Identification of Needs</w:t>
      </w:r>
    </w:p>
    <w:p w14:paraId="1465593B" w14:textId="77777777" w:rsidR="000F4AAA" w:rsidRDefault="000F4AAA" w:rsidP="00534106"/>
    <w:p w14:paraId="022938B0" w14:textId="0F1CEA54" w:rsidR="000F4AAA" w:rsidRDefault="000F4AAA" w:rsidP="000F4AAA">
      <w:pPr>
        <w:pStyle w:val="Heading1"/>
      </w:pPr>
      <w:r>
        <w:t>System Architecture</w:t>
      </w:r>
    </w:p>
    <w:p w14:paraId="63564D57" w14:textId="77777777" w:rsidR="000F4AAA" w:rsidRDefault="000F4AAA" w:rsidP="00534106"/>
    <w:p w14:paraId="692D9EA0" w14:textId="00E1DE9F" w:rsidR="000F4AAA" w:rsidRDefault="000F4AAA" w:rsidP="000F4AAA">
      <w:pPr>
        <w:pStyle w:val="Heading1"/>
      </w:pPr>
      <w:r>
        <w:t>Implementation</w:t>
      </w:r>
    </w:p>
    <w:p w14:paraId="74262F55" w14:textId="77777777" w:rsidR="000F4AAA" w:rsidRDefault="000F4AAA" w:rsidP="00534106"/>
    <w:p w14:paraId="7114B7C3" w14:textId="77F2CB35" w:rsidR="000F4AAA" w:rsidRDefault="000F4AAA" w:rsidP="000F4AAA">
      <w:pPr>
        <w:pStyle w:val="Heading1"/>
      </w:pPr>
      <w:r>
        <w:t>Testing</w:t>
      </w:r>
    </w:p>
    <w:p w14:paraId="386ABB3F" w14:textId="77777777" w:rsidR="000F4AAA" w:rsidRDefault="000F4AAA" w:rsidP="00534106"/>
    <w:p w14:paraId="1D1C70EF" w14:textId="74988217" w:rsidR="000F4AAA" w:rsidRDefault="000F4AAA" w:rsidP="000F4AAA">
      <w:pPr>
        <w:pStyle w:val="Heading1"/>
      </w:pPr>
      <w:r>
        <w:t>Conclusions and Future Work</w:t>
      </w:r>
    </w:p>
    <w:p w14:paraId="19C39256" w14:textId="297D1CFC" w:rsidR="00241B3A" w:rsidRDefault="00241B3A" w:rsidP="00241B3A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Your file should include a ReadMe.txt file in the root folder detailing installation and any passwords etc. that are needed to demo your app. Include this detail as an appendix in your report.</w:t>
      </w:r>
    </w:p>
    <w:p w14:paraId="7B892A2D" w14:textId="77777777" w:rsidR="00241B3A" w:rsidRPr="00241B3A" w:rsidRDefault="00241B3A" w:rsidP="00241B3A">
      <w:r w:rsidRPr="00241B3A">
        <w:t xml:space="preserve">NB: In your report you should outline pros and cons of using a web service like AWS if you used one or if you would use </w:t>
      </w:r>
      <w:proofErr w:type="gramStart"/>
      <w:r w:rsidRPr="00241B3A">
        <w:t>one</w:t>
      </w:r>
      <w:proofErr w:type="gramEnd"/>
    </w:p>
    <w:p w14:paraId="3FCDA6D8" w14:textId="77777777" w:rsidR="00241B3A" w:rsidRPr="00241B3A" w:rsidRDefault="00241B3A" w:rsidP="00241B3A"/>
    <w:sectPr w:rsidR="00241B3A" w:rsidRPr="00241B3A" w:rsidSect="00D85F5F">
      <w:footerReference w:type="default" r:id="rId12"/>
      <w:footerReference w:type="first" r:id="rId13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8FF9C" w14:textId="77777777" w:rsidR="00780A39" w:rsidRDefault="00780A39" w:rsidP="00A57B5D">
      <w:pPr>
        <w:spacing w:after="0" w:line="240" w:lineRule="auto"/>
      </w:pPr>
      <w:r>
        <w:separator/>
      </w:r>
    </w:p>
  </w:endnote>
  <w:endnote w:type="continuationSeparator" w:id="0">
    <w:p w14:paraId="50728478" w14:textId="77777777" w:rsidR="00780A39" w:rsidRDefault="00780A39" w:rsidP="00A57B5D">
      <w:pPr>
        <w:spacing w:after="0" w:line="240" w:lineRule="auto"/>
      </w:pPr>
      <w:r>
        <w:continuationSeparator/>
      </w:r>
    </w:p>
  </w:endnote>
  <w:endnote w:type="continuationNotice" w:id="1">
    <w:p w14:paraId="38F0A8A5" w14:textId="77777777" w:rsidR="00780A39" w:rsidRDefault="00780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AF7B5" w14:textId="50A80D65" w:rsidR="002F122D" w:rsidRDefault="002F122D" w:rsidP="002F122D">
    <w:pPr>
      <w:pStyle w:val="Footer"/>
      <w:jc w:val="right"/>
    </w:pPr>
    <w:r>
      <w:t>Jonathan Roddy</w:t>
    </w:r>
    <w:r>
      <w:tab/>
    </w:r>
    <w:r>
      <w:fldChar w:fldCharType="begin"/>
    </w:r>
    <w:r>
      <w:instrText xml:space="preserve"> DATE \@ "d-MMM-yy" </w:instrText>
    </w:r>
    <w:r>
      <w:fldChar w:fldCharType="separate"/>
    </w:r>
    <w:r w:rsidR="003D28CB">
      <w:rPr>
        <w:noProof/>
      </w:rPr>
      <w:t>5-Apr-21</w:t>
    </w:r>
    <w:r>
      <w:fldChar w:fldCharType="end"/>
    </w:r>
    <w:r>
      <w:tab/>
    </w:r>
    <w:sdt>
      <w:sdtPr>
        <w:id w:val="-16761102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CD8D2" w14:textId="322DFD34" w:rsidR="00D85F5F" w:rsidRDefault="00D85F5F">
    <w:pPr>
      <w:pStyle w:val="Footer"/>
    </w:pPr>
  </w:p>
  <w:p w14:paraId="295771C8" w14:textId="77777777" w:rsidR="00D85F5F" w:rsidRDefault="00D8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C197" w14:textId="77777777" w:rsidR="00780A39" w:rsidRDefault="00780A39" w:rsidP="00A57B5D">
      <w:pPr>
        <w:spacing w:after="0" w:line="240" w:lineRule="auto"/>
      </w:pPr>
      <w:r>
        <w:separator/>
      </w:r>
    </w:p>
  </w:footnote>
  <w:footnote w:type="continuationSeparator" w:id="0">
    <w:p w14:paraId="296314F1" w14:textId="77777777" w:rsidR="00780A39" w:rsidRDefault="00780A39" w:rsidP="00A57B5D">
      <w:pPr>
        <w:spacing w:after="0" w:line="240" w:lineRule="auto"/>
      </w:pPr>
      <w:r>
        <w:continuationSeparator/>
      </w:r>
    </w:p>
  </w:footnote>
  <w:footnote w:type="continuationNotice" w:id="1">
    <w:p w14:paraId="4D4CE8F8" w14:textId="77777777" w:rsidR="00780A39" w:rsidRDefault="00780A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43D"/>
    <w:multiLevelType w:val="hybridMultilevel"/>
    <w:tmpl w:val="BDFAB0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2CC4"/>
    <w:multiLevelType w:val="hybridMultilevel"/>
    <w:tmpl w:val="446C5D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FB8"/>
    <w:multiLevelType w:val="hybridMultilevel"/>
    <w:tmpl w:val="149E54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754A"/>
    <w:multiLevelType w:val="hybridMultilevel"/>
    <w:tmpl w:val="B6FA03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76FC"/>
    <w:multiLevelType w:val="hybridMultilevel"/>
    <w:tmpl w:val="F832464C"/>
    <w:lvl w:ilvl="0" w:tplc="1809000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 w:tplc="3646A396">
      <w:start w:val="1"/>
      <w:numFmt w:val="decimal"/>
      <w:lvlText w:val="%1.%2"/>
      <w:lvlJc w:val="left"/>
      <w:pPr>
        <w:ind w:left="576" w:hanging="576"/>
      </w:pPr>
    </w:lvl>
    <w:lvl w:ilvl="2" w:tplc="C746751C">
      <w:start w:val="1"/>
      <w:numFmt w:val="decimal"/>
      <w:lvlText w:val="%1.%2.%3"/>
      <w:lvlJc w:val="left"/>
      <w:pPr>
        <w:ind w:left="720" w:hanging="720"/>
      </w:pPr>
    </w:lvl>
    <w:lvl w:ilvl="3" w:tplc="1F043BA6">
      <w:start w:val="1"/>
      <w:numFmt w:val="decimal"/>
      <w:lvlText w:val="%1.%2.%3.%4"/>
      <w:lvlJc w:val="left"/>
      <w:pPr>
        <w:ind w:left="864" w:hanging="864"/>
      </w:pPr>
    </w:lvl>
    <w:lvl w:ilvl="4" w:tplc="CBD2B3D8">
      <w:start w:val="1"/>
      <w:numFmt w:val="decimal"/>
      <w:lvlText w:val="%1.%2.%3.%4.%5"/>
      <w:lvlJc w:val="left"/>
      <w:pPr>
        <w:ind w:left="1008" w:hanging="1008"/>
      </w:pPr>
    </w:lvl>
    <w:lvl w:ilvl="5" w:tplc="059A474C">
      <w:start w:val="1"/>
      <w:numFmt w:val="decimal"/>
      <w:lvlText w:val="%1.%2.%3.%4.%5.%6"/>
      <w:lvlJc w:val="left"/>
      <w:pPr>
        <w:ind w:left="1152" w:hanging="1152"/>
      </w:pPr>
    </w:lvl>
    <w:lvl w:ilvl="6" w:tplc="AA70179E">
      <w:start w:val="1"/>
      <w:numFmt w:val="decimal"/>
      <w:lvlText w:val="%1.%2.%3.%4.%5.%6.%7"/>
      <w:lvlJc w:val="left"/>
      <w:pPr>
        <w:ind w:left="1296" w:hanging="1296"/>
      </w:pPr>
    </w:lvl>
    <w:lvl w:ilvl="7" w:tplc="6430E5F6">
      <w:start w:val="1"/>
      <w:numFmt w:val="decimal"/>
      <w:lvlText w:val="%1.%2.%3.%4.%5.%6.%7.%8"/>
      <w:lvlJc w:val="left"/>
      <w:pPr>
        <w:ind w:left="1440" w:hanging="1440"/>
      </w:pPr>
    </w:lvl>
    <w:lvl w:ilvl="8" w:tplc="BDD63BE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435D33"/>
    <w:multiLevelType w:val="hybridMultilevel"/>
    <w:tmpl w:val="6EB6D334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07EF9"/>
    <w:multiLevelType w:val="hybridMultilevel"/>
    <w:tmpl w:val="400EEC3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D61303"/>
    <w:multiLevelType w:val="hybridMultilevel"/>
    <w:tmpl w:val="0E9CE4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C6A76"/>
    <w:multiLevelType w:val="hybridMultilevel"/>
    <w:tmpl w:val="9A5A0B28"/>
    <w:lvl w:ilvl="0" w:tplc="5E1238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516D0"/>
    <w:multiLevelType w:val="hybridMultilevel"/>
    <w:tmpl w:val="400EEC3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CB17B6"/>
    <w:multiLevelType w:val="hybridMultilevel"/>
    <w:tmpl w:val="400EEC3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45D33"/>
    <w:multiLevelType w:val="hybridMultilevel"/>
    <w:tmpl w:val="8D3A6FB4"/>
    <w:lvl w:ilvl="0" w:tplc="B58E881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FD14F2"/>
    <w:multiLevelType w:val="hybridMultilevel"/>
    <w:tmpl w:val="E0189D5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8A545D"/>
    <w:multiLevelType w:val="hybridMultilevel"/>
    <w:tmpl w:val="86AE33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2711A"/>
    <w:multiLevelType w:val="hybridMultilevel"/>
    <w:tmpl w:val="69E4E1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F0F80"/>
    <w:multiLevelType w:val="hybridMultilevel"/>
    <w:tmpl w:val="400EEC3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0104C"/>
    <w:multiLevelType w:val="hybridMultilevel"/>
    <w:tmpl w:val="9170F79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9C3D60"/>
    <w:multiLevelType w:val="hybridMultilevel"/>
    <w:tmpl w:val="E0189D5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E013C8"/>
    <w:multiLevelType w:val="hybridMultilevel"/>
    <w:tmpl w:val="23386C4C"/>
    <w:lvl w:ilvl="0" w:tplc="D576B356">
      <w:start w:val="1"/>
      <w:numFmt w:val="decimal"/>
      <w:pStyle w:val="Heading1"/>
      <w:lvlText w:val="%1"/>
      <w:lvlJc w:val="left"/>
      <w:pPr>
        <w:ind w:left="432" w:hanging="432"/>
      </w:pPr>
    </w:lvl>
    <w:lvl w:ilvl="1" w:tplc="3646A39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C746751C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1F043BA6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CBD2B3D8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059A474C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AA70179E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6430E5F6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BDD63BE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0860E3"/>
    <w:multiLevelType w:val="hybridMultilevel"/>
    <w:tmpl w:val="6EB6D334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D623E1"/>
    <w:multiLevelType w:val="hybridMultilevel"/>
    <w:tmpl w:val="400EEC3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7042F8"/>
    <w:multiLevelType w:val="hybridMultilevel"/>
    <w:tmpl w:val="E0189D5A"/>
    <w:lvl w:ilvl="0" w:tplc="A29CA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7460B3"/>
    <w:multiLevelType w:val="hybridMultilevel"/>
    <w:tmpl w:val="168A1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F7601"/>
    <w:multiLevelType w:val="hybridMultilevel"/>
    <w:tmpl w:val="8B2C784E"/>
    <w:lvl w:ilvl="0" w:tplc="D570C56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0D4EA9"/>
    <w:multiLevelType w:val="hybridMultilevel"/>
    <w:tmpl w:val="C988F5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17"/>
  </w:num>
  <w:num w:numId="8">
    <w:abstractNumId w:val="19"/>
  </w:num>
  <w:num w:numId="9">
    <w:abstractNumId w:val="6"/>
  </w:num>
  <w:num w:numId="10">
    <w:abstractNumId w:val="21"/>
  </w:num>
  <w:num w:numId="11">
    <w:abstractNumId w:val="23"/>
  </w:num>
  <w:num w:numId="12">
    <w:abstractNumId w:val="15"/>
  </w:num>
  <w:num w:numId="13">
    <w:abstractNumId w:val="12"/>
  </w:num>
  <w:num w:numId="14">
    <w:abstractNumId w:val="16"/>
  </w:num>
  <w:num w:numId="15">
    <w:abstractNumId w:val="8"/>
  </w:num>
  <w:num w:numId="16">
    <w:abstractNumId w:val="10"/>
  </w:num>
  <w:num w:numId="17">
    <w:abstractNumId w:val="11"/>
  </w:num>
  <w:num w:numId="18">
    <w:abstractNumId w:val="5"/>
  </w:num>
  <w:num w:numId="19">
    <w:abstractNumId w:val="20"/>
  </w:num>
  <w:num w:numId="20">
    <w:abstractNumId w:val="24"/>
  </w:num>
  <w:num w:numId="21">
    <w:abstractNumId w:val="1"/>
  </w:num>
  <w:num w:numId="22">
    <w:abstractNumId w:val="22"/>
  </w:num>
  <w:num w:numId="23">
    <w:abstractNumId w:val="4"/>
  </w:num>
  <w:num w:numId="24">
    <w:abstractNumId w:val="14"/>
  </w:num>
  <w:num w:numId="2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tDQyMDcwtzQ3MjRX0lEKTi0uzszPAykwMaoFAPGISzUtAAAA"/>
  </w:docVars>
  <w:rsids>
    <w:rsidRoot w:val="000818C6"/>
    <w:rsid w:val="000012D6"/>
    <w:rsid w:val="0000135E"/>
    <w:rsid w:val="00001F86"/>
    <w:rsid w:val="00001F99"/>
    <w:rsid w:val="000025F7"/>
    <w:rsid w:val="00002CD6"/>
    <w:rsid w:val="0000488F"/>
    <w:rsid w:val="000049E7"/>
    <w:rsid w:val="00004CFE"/>
    <w:rsid w:val="00004F56"/>
    <w:rsid w:val="00006744"/>
    <w:rsid w:val="00006C11"/>
    <w:rsid w:val="00007A0B"/>
    <w:rsid w:val="00007DDE"/>
    <w:rsid w:val="000103D2"/>
    <w:rsid w:val="00011A33"/>
    <w:rsid w:val="00013FCF"/>
    <w:rsid w:val="00014211"/>
    <w:rsid w:val="00014C3D"/>
    <w:rsid w:val="0001555D"/>
    <w:rsid w:val="00015B39"/>
    <w:rsid w:val="00017CB1"/>
    <w:rsid w:val="0002054E"/>
    <w:rsid w:val="00020AC0"/>
    <w:rsid w:val="000258D9"/>
    <w:rsid w:val="00026F08"/>
    <w:rsid w:val="00027334"/>
    <w:rsid w:val="00027428"/>
    <w:rsid w:val="00030041"/>
    <w:rsid w:val="00030162"/>
    <w:rsid w:val="00031B6C"/>
    <w:rsid w:val="00031CAF"/>
    <w:rsid w:val="00033401"/>
    <w:rsid w:val="000336F4"/>
    <w:rsid w:val="00033EA6"/>
    <w:rsid w:val="00034E4E"/>
    <w:rsid w:val="0003511F"/>
    <w:rsid w:val="00041A4F"/>
    <w:rsid w:val="00041EB0"/>
    <w:rsid w:val="000436F2"/>
    <w:rsid w:val="0004391A"/>
    <w:rsid w:val="00043B27"/>
    <w:rsid w:val="00043D50"/>
    <w:rsid w:val="00047D14"/>
    <w:rsid w:val="00052171"/>
    <w:rsid w:val="0005302D"/>
    <w:rsid w:val="00053329"/>
    <w:rsid w:val="00053B74"/>
    <w:rsid w:val="00053CC1"/>
    <w:rsid w:val="00053DA0"/>
    <w:rsid w:val="000546BC"/>
    <w:rsid w:val="00054FCB"/>
    <w:rsid w:val="00055124"/>
    <w:rsid w:val="000556D0"/>
    <w:rsid w:val="00056145"/>
    <w:rsid w:val="000566F3"/>
    <w:rsid w:val="00056BDA"/>
    <w:rsid w:val="00056D36"/>
    <w:rsid w:val="00056F31"/>
    <w:rsid w:val="000573CF"/>
    <w:rsid w:val="00060119"/>
    <w:rsid w:val="00060C86"/>
    <w:rsid w:val="00061212"/>
    <w:rsid w:val="000627A4"/>
    <w:rsid w:val="00062D8A"/>
    <w:rsid w:val="0006334E"/>
    <w:rsid w:val="000635E8"/>
    <w:rsid w:val="000639E2"/>
    <w:rsid w:val="00064329"/>
    <w:rsid w:val="00064C90"/>
    <w:rsid w:val="00066B78"/>
    <w:rsid w:val="00066FCE"/>
    <w:rsid w:val="00067B1E"/>
    <w:rsid w:val="00070F51"/>
    <w:rsid w:val="0007128B"/>
    <w:rsid w:val="00073BBD"/>
    <w:rsid w:val="00074F27"/>
    <w:rsid w:val="000805D2"/>
    <w:rsid w:val="00080802"/>
    <w:rsid w:val="00080EF6"/>
    <w:rsid w:val="000818C6"/>
    <w:rsid w:val="000839BF"/>
    <w:rsid w:val="00084DA4"/>
    <w:rsid w:val="0008651B"/>
    <w:rsid w:val="000879AC"/>
    <w:rsid w:val="00090DA3"/>
    <w:rsid w:val="00090F0A"/>
    <w:rsid w:val="00091378"/>
    <w:rsid w:val="00091A39"/>
    <w:rsid w:val="00092B32"/>
    <w:rsid w:val="00094A0C"/>
    <w:rsid w:val="000952AA"/>
    <w:rsid w:val="00096606"/>
    <w:rsid w:val="000A05C9"/>
    <w:rsid w:val="000A34CD"/>
    <w:rsid w:val="000A37BB"/>
    <w:rsid w:val="000A3AE5"/>
    <w:rsid w:val="000A4800"/>
    <w:rsid w:val="000A4F99"/>
    <w:rsid w:val="000A5CB0"/>
    <w:rsid w:val="000A6566"/>
    <w:rsid w:val="000A7C1B"/>
    <w:rsid w:val="000A7FFE"/>
    <w:rsid w:val="000B0122"/>
    <w:rsid w:val="000B0811"/>
    <w:rsid w:val="000B2360"/>
    <w:rsid w:val="000B24E5"/>
    <w:rsid w:val="000B2650"/>
    <w:rsid w:val="000B4419"/>
    <w:rsid w:val="000B4A43"/>
    <w:rsid w:val="000B4FB5"/>
    <w:rsid w:val="000B5292"/>
    <w:rsid w:val="000B574B"/>
    <w:rsid w:val="000B5848"/>
    <w:rsid w:val="000B584C"/>
    <w:rsid w:val="000B7029"/>
    <w:rsid w:val="000B7B40"/>
    <w:rsid w:val="000C0778"/>
    <w:rsid w:val="000C1A5F"/>
    <w:rsid w:val="000C28DB"/>
    <w:rsid w:val="000C309D"/>
    <w:rsid w:val="000C36E0"/>
    <w:rsid w:val="000C373C"/>
    <w:rsid w:val="000C5B7A"/>
    <w:rsid w:val="000C68CC"/>
    <w:rsid w:val="000C72E2"/>
    <w:rsid w:val="000C7A0B"/>
    <w:rsid w:val="000D04C5"/>
    <w:rsid w:val="000D060A"/>
    <w:rsid w:val="000D0889"/>
    <w:rsid w:val="000D16A0"/>
    <w:rsid w:val="000D263C"/>
    <w:rsid w:val="000D26BE"/>
    <w:rsid w:val="000D3D17"/>
    <w:rsid w:val="000D3F08"/>
    <w:rsid w:val="000D40F8"/>
    <w:rsid w:val="000D4AA0"/>
    <w:rsid w:val="000D4F0B"/>
    <w:rsid w:val="000D677C"/>
    <w:rsid w:val="000E091A"/>
    <w:rsid w:val="000E2254"/>
    <w:rsid w:val="000E26B2"/>
    <w:rsid w:val="000E2A2B"/>
    <w:rsid w:val="000E2D2C"/>
    <w:rsid w:val="000E4345"/>
    <w:rsid w:val="000E4D17"/>
    <w:rsid w:val="000E534A"/>
    <w:rsid w:val="000E5402"/>
    <w:rsid w:val="000E5798"/>
    <w:rsid w:val="000E676E"/>
    <w:rsid w:val="000F020A"/>
    <w:rsid w:val="000F0DF3"/>
    <w:rsid w:val="000F1A84"/>
    <w:rsid w:val="000F2228"/>
    <w:rsid w:val="000F49B5"/>
    <w:rsid w:val="000F4AAA"/>
    <w:rsid w:val="000F4D23"/>
    <w:rsid w:val="000F6D51"/>
    <w:rsid w:val="000F780D"/>
    <w:rsid w:val="000F79F7"/>
    <w:rsid w:val="000F7A9B"/>
    <w:rsid w:val="0010045F"/>
    <w:rsid w:val="001007B0"/>
    <w:rsid w:val="0010126F"/>
    <w:rsid w:val="00101340"/>
    <w:rsid w:val="00101578"/>
    <w:rsid w:val="00102437"/>
    <w:rsid w:val="00102993"/>
    <w:rsid w:val="0010332E"/>
    <w:rsid w:val="0010382D"/>
    <w:rsid w:val="001044DC"/>
    <w:rsid w:val="0010522B"/>
    <w:rsid w:val="00106226"/>
    <w:rsid w:val="001079D2"/>
    <w:rsid w:val="00110F6C"/>
    <w:rsid w:val="00111402"/>
    <w:rsid w:val="00111B24"/>
    <w:rsid w:val="00111B68"/>
    <w:rsid w:val="00114216"/>
    <w:rsid w:val="00114232"/>
    <w:rsid w:val="00114B74"/>
    <w:rsid w:val="0011611D"/>
    <w:rsid w:val="00117814"/>
    <w:rsid w:val="00117B06"/>
    <w:rsid w:val="00117CD5"/>
    <w:rsid w:val="00120BF1"/>
    <w:rsid w:val="00123888"/>
    <w:rsid w:val="001241DD"/>
    <w:rsid w:val="00124BC1"/>
    <w:rsid w:val="00125553"/>
    <w:rsid w:val="001272FB"/>
    <w:rsid w:val="00130969"/>
    <w:rsid w:val="0013098D"/>
    <w:rsid w:val="00130AA3"/>
    <w:rsid w:val="00130C55"/>
    <w:rsid w:val="00131838"/>
    <w:rsid w:val="00132C23"/>
    <w:rsid w:val="0013325D"/>
    <w:rsid w:val="001338E1"/>
    <w:rsid w:val="00134355"/>
    <w:rsid w:val="00135557"/>
    <w:rsid w:val="0013688E"/>
    <w:rsid w:val="0013740A"/>
    <w:rsid w:val="0013790D"/>
    <w:rsid w:val="001400F9"/>
    <w:rsid w:val="00141607"/>
    <w:rsid w:val="001421FF"/>
    <w:rsid w:val="00142930"/>
    <w:rsid w:val="001431E9"/>
    <w:rsid w:val="00144BCF"/>
    <w:rsid w:val="0014539B"/>
    <w:rsid w:val="00145698"/>
    <w:rsid w:val="00147065"/>
    <w:rsid w:val="00147CF4"/>
    <w:rsid w:val="00147F89"/>
    <w:rsid w:val="00150861"/>
    <w:rsid w:val="00150B01"/>
    <w:rsid w:val="00151547"/>
    <w:rsid w:val="00152009"/>
    <w:rsid w:val="001529F0"/>
    <w:rsid w:val="00152CD3"/>
    <w:rsid w:val="00153370"/>
    <w:rsid w:val="00153680"/>
    <w:rsid w:val="00153749"/>
    <w:rsid w:val="00153840"/>
    <w:rsid w:val="00153847"/>
    <w:rsid w:val="00153B8D"/>
    <w:rsid w:val="00153C11"/>
    <w:rsid w:val="00153DC6"/>
    <w:rsid w:val="00154A05"/>
    <w:rsid w:val="00154F1E"/>
    <w:rsid w:val="0015533B"/>
    <w:rsid w:val="00155ABA"/>
    <w:rsid w:val="00156BB3"/>
    <w:rsid w:val="00157224"/>
    <w:rsid w:val="0016057C"/>
    <w:rsid w:val="0016156E"/>
    <w:rsid w:val="00163A85"/>
    <w:rsid w:val="00165169"/>
    <w:rsid w:val="001657F8"/>
    <w:rsid w:val="00165F46"/>
    <w:rsid w:val="00167113"/>
    <w:rsid w:val="00167963"/>
    <w:rsid w:val="00167FC6"/>
    <w:rsid w:val="0017192F"/>
    <w:rsid w:val="00171C67"/>
    <w:rsid w:val="00172C7F"/>
    <w:rsid w:val="001734A6"/>
    <w:rsid w:val="00175263"/>
    <w:rsid w:val="001765CF"/>
    <w:rsid w:val="00176CC0"/>
    <w:rsid w:val="00176D93"/>
    <w:rsid w:val="00181006"/>
    <w:rsid w:val="0018386F"/>
    <w:rsid w:val="00183A7F"/>
    <w:rsid w:val="001853D8"/>
    <w:rsid w:val="00185FB0"/>
    <w:rsid w:val="00187F04"/>
    <w:rsid w:val="0019152E"/>
    <w:rsid w:val="0019174D"/>
    <w:rsid w:val="00192916"/>
    <w:rsid w:val="0019394A"/>
    <w:rsid w:val="00193AC5"/>
    <w:rsid w:val="001940C7"/>
    <w:rsid w:val="00195371"/>
    <w:rsid w:val="00195854"/>
    <w:rsid w:val="00196113"/>
    <w:rsid w:val="001967E6"/>
    <w:rsid w:val="0019680E"/>
    <w:rsid w:val="00196EEF"/>
    <w:rsid w:val="00197F37"/>
    <w:rsid w:val="001A0CDB"/>
    <w:rsid w:val="001A0D7A"/>
    <w:rsid w:val="001A193B"/>
    <w:rsid w:val="001A3E53"/>
    <w:rsid w:val="001A4CD3"/>
    <w:rsid w:val="001A4D11"/>
    <w:rsid w:val="001A516B"/>
    <w:rsid w:val="001A562E"/>
    <w:rsid w:val="001A588C"/>
    <w:rsid w:val="001A61A9"/>
    <w:rsid w:val="001A64BE"/>
    <w:rsid w:val="001A64C5"/>
    <w:rsid w:val="001B1BD6"/>
    <w:rsid w:val="001B2017"/>
    <w:rsid w:val="001B2550"/>
    <w:rsid w:val="001B38C3"/>
    <w:rsid w:val="001B440C"/>
    <w:rsid w:val="001B4DCA"/>
    <w:rsid w:val="001B53AB"/>
    <w:rsid w:val="001B67E8"/>
    <w:rsid w:val="001B6CEC"/>
    <w:rsid w:val="001B7DBF"/>
    <w:rsid w:val="001C1062"/>
    <w:rsid w:val="001C2191"/>
    <w:rsid w:val="001C50B9"/>
    <w:rsid w:val="001C5E22"/>
    <w:rsid w:val="001C65DC"/>
    <w:rsid w:val="001C69E4"/>
    <w:rsid w:val="001C7AAF"/>
    <w:rsid w:val="001D058F"/>
    <w:rsid w:val="001D06F0"/>
    <w:rsid w:val="001D1A3C"/>
    <w:rsid w:val="001D26D4"/>
    <w:rsid w:val="001D2E4A"/>
    <w:rsid w:val="001D4601"/>
    <w:rsid w:val="001D4CF3"/>
    <w:rsid w:val="001D7130"/>
    <w:rsid w:val="001D74EB"/>
    <w:rsid w:val="001D7F58"/>
    <w:rsid w:val="001E089A"/>
    <w:rsid w:val="001E1BAF"/>
    <w:rsid w:val="001E26C2"/>
    <w:rsid w:val="001E2B83"/>
    <w:rsid w:val="001E3ADF"/>
    <w:rsid w:val="001E4F0A"/>
    <w:rsid w:val="001E516A"/>
    <w:rsid w:val="001E7F96"/>
    <w:rsid w:val="001F091C"/>
    <w:rsid w:val="001F0AB1"/>
    <w:rsid w:val="001F0B26"/>
    <w:rsid w:val="001F0FF8"/>
    <w:rsid w:val="001F1A7F"/>
    <w:rsid w:val="001F1C6B"/>
    <w:rsid w:val="001F1C9A"/>
    <w:rsid w:val="001F1EF6"/>
    <w:rsid w:val="001F2092"/>
    <w:rsid w:val="001F2F21"/>
    <w:rsid w:val="001F3903"/>
    <w:rsid w:val="001F39A6"/>
    <w:rsid w:val="001F4701"/>
    <w:rsid w:val="001F4C13"/>
    <w:rsid w:val="001F51EB"/>
    <w:rsid w:val="001F5DCF"/>
    <w:rsid w:val="001F6456"/>
    <w:rsid w:val="001F65ED"/>
    <w:rsid w:val="001F7089"/>
    <w:rsid w:val="001F74A8"/>
    <w:rsid w:val="001F774A"/>
    <w:rsid w:val="0020342A"/>
    <w:rsid w:val="00203B35"/>
    <w:rsid w:val="00203C8D"/>
    <w:rsid w:val="00203D24"/>
    <w:rsid w:val="00206314"/>
    <w:rsid w:val="00211D30"/>
    <w:rsid w:val="00212F62"/>
    <w:rsid w:val="002136C8"/>
    <w:rsid w:val="00213933"/>
    <w:rsid w:val="00214E07"/>
    <w:rsid w:val="002177BB"/>
    <w:rsid w:val="002177BC"/>
    <w:rsid w:val="0021799F"/>
    <w:rsid w:val="00220748"/>
    <w:rsid w:val="0022274B"/>
    <w:rsid w:val="00222B39"/>
    <w:rsid w:val="00223021"/>
    <w:rsid w:val="00223485"/>
    <w:rsid w:val="00223CD5"/>
    <w:rsid w:val="00223CE9"/>
    <w:rsid w:val="002250BC"/>
    <w:rsid w:val="00225AAC"/>
    <w:rsid w:val="00230016"/>
    <w:rsid w:val="002304C7"/>
    <w:rsid w:val="00232DEE"/>
    <w:rsid w:val="00233324"/>
    <w:rsid w:val="002346EC"/>
    <w:rsid w:val="00234BA0"/>
    <w:rsid w:val="00234EE1"/>
    <w:rsid w:val="002358C7"/>
    <w:rsid w:val="00236AF8"/>
    <w:rsid w:val="0023749B"/>
    <w:rsid w:val="00237810"/>
    <w:rsid w:val="00237F05"/>
    <w:rsid w:val="002408FD"/>
    <w:rsid w:val="00240CFC"/>
    <w:rsid w:val="00240D04"/>
    <w:rsid w:val="00241B3A"/>
    <w:rsid w:val="00242D47"/>
    <w:rsid w:val="00244D57"/>
    <w:rsid w:val="00244F04"/>
    <w:rsid w:val="00247851"/>
    <w:rsid w:val="00252AB3"/>
    <w:rsid w:val="002538B8"/>
    <w:rsid w:val="00253F9A"/>
    <w:rsid w:val="0025446C"/>
    <w:rsid w:val="00254CCE"/>
    <w:rsid w:val="00254EC5"/>
    <w:rsid w:val="00255D13"/>
    <w:rsid w:val="0025628D"/>
    <w:rsid w:val="0025703B"/>
    <w:rsid w:val="00257A92"/>
    <w:rsid w:val="00261EFB"/>
    <w:rsid w:val="00262360"/>
    <w:rsid w:val="00262E4D"/>
    <w:rsid w:val="00263F8C"/>
    <w:rsid w:val="002653AC"/>
    <w:rsid w:val="002669CE"/>
    <w:rsid w:val="00267700"/>
    <w:rsid w:val="00267CCA"/>
    <w:rsid w:val="00267EAF"/>
    <w:rsid w:val="00271F5F"/>
    <w:rsid w:val="002725C5"/>
    <w:rsid w:val="002739AB"/>
    <w:rsid w:val="00273CAB"/>
    <w:rsid w:val="002773BB"/>
    <w:rsid w:val="00277F2D"/>
    <w:rsid w:val="00277F73"/>
    <w:rsid w:val="00280EFF"/>
    <w:rsid w:val="002821B3"/>
    <w:rsid w:val="002823C6"/>
    <w:rsid w:val="0028271A"/>
    <w:rsid w:val="002833D2"/>
    <w:rsid w:val="002835D2"/>
    <w:rsid w:val="00283C0F"/>
    <w:rsid w:val="00284043"/>
    <w:rsid w:val="00284149"/>
    <w:rsid w:val="002841E7"/>
    <w:rsid w:val="002864C5"/>
    <w:rsid w:val="002865BA"/>
    <w:rsid w:val="00286B9F"/>
    <w:rsid w:val="00287A1F"/>
    <w:rsid w:val="002922F4"/>
    <w:rsid w:val="00292695"/>
    <w:rsid w:val="002929EE"/>
    <w:rsid w:val="00293003"/>
    <w:rsid w:val="00294950"/>
    <w:rsid w:val="00296F74"/>
    <w:rsid w:val="00297F71"/>
    <w:rsid w:val="002A08BA"/>
    <w:rsid w:val="002A095E"/>
    <w:rsid w:val="002A0C51"/>
    <w:rsid w:val="002A28A3"/>
    <w:rsid w:val="002A2D2C"/>
    <w:rsid w:val="002A30B8"/>
    <w:rsid w:val="002A3DD9"/>
    <w:rsid w:val="002A48C1"/>
    <w:rsid w:val="002A4B74"/>
    <w:rsid w:val="002A6580"/>
    <w:rsid w:val="002A6993"/>
    <w:rsid w:val="002A709E"/>
    <w:rsid w:val="002B0DC2"/>
    <w:rsid w:val="002B24C6"/>
    <w:rsid w:val="002B2F2A"/>
    <w:rsid w:val="002B4889"/>
    <w:rsid w:val="002B551C"/>
    <w:rsid w:val="002B741D"/>
    <w:rsid w:val="002B7504"/>
    <w:rsid w:val="002B77D2"/>
    <w:rsid w:val="002B7B54"/>
    <w:rsid w:val="002B7CB9"/>
    <w:rsid w:val="002C0848"/>
    <w:rsid w:val="002C314E"/>
    <w:rsid w:val="002C352F"/>
    <w:rsid w:val="002C384F"/>
    <w:rsid w:val="002C4538"/>
    <w:rsid w:val="002C4BD2"/>
    <w:rsid w:val="002C4E60"/>
    <w:rsid w:val="002C4F11"/>
    <w:rsid w:val="002C5CD3"/>
    <w:rsid w:val="002C5EF8"/>
    <w:rsid w:val="002D05D3"/>
    <w:rsid w:val="002D0DA7"/>
    <w:rsid w:val="002D1B5B"/>
    <w:rsid w:val="002D1F68"/>
    <w:rsid w:val="002D2ADC"/>
    <w:rsid w:val="002D313D"/>
    <w:rsid w:val="002D3D97"/>
    <w:rsid w:val="002D53A8"/>
    <w:rsid w:val="002D67C0"/>
    <w:rsid w:val="002D6C1F"/>
    <w:rsid w:val="002D7478"/>
    <w:rsid w:val="002E05B4"/>
    <w:rsid w:val="002E07FA"/>
    <w:rsid w:val="002E0EB0"/>
    <w:rsid w:val="002E1DF9"/>
    <w:rsid w:val="002E205A"/>
    <w:rsid w:val="002E2A14"/>
    <w:rsid w:val="002E3A5C"/>
    <w:rsid w:val="002E529A"/>
    <w:rsid w:val="002E53FB"/>
    <w:rsid w:val="002E54FE"/>
    <w:rsid w:val="002E56C3"/>
    <w:rsid w:val="002E5953"/>
    <w:rsid w:val="002E5EB4"/>
    <w:rsid w:val="002E6550"/>
    <w:rsid w:val="002E66C6"/>
    <w:rsid w:val="002E6D87"/>
    <w:rsid w:val="002E7DF8"/>
    <w:rsid w:val="002F072D"/>
    <w:rsid w:val="002F0AE0"/>
    <w:rsid w:val="002F0B45"/>
    <w:rsid w:val="002F122D"/>
    <w:rsid w:val="002F16D7"/>
    <w:rsid w:val="002F37A9"/>
    <w:rsid w:val="002F45F0"/>
    <w:rsid w:val="002F4F60"/>
    <w:rsid w:val="002F5A6A"/>
    <w:rsid w:val="002F5E66"/>
    <w:rsid w:val="002F5F9E"/>
    <w:rsid w:val="002F656B"/>
    <w:rsid w:val="002F6B28"/>
    <w:rsid w:val="002F7B23"/>
    <w:rsid w:val="0030209D"/>
    <w:rsid w:val="00302B9B"/>
    <w:rsid w:val="003039F3"/>
    <w:rsid w:val="00304EA1"/>
    <w:rsid w:val="00305086"/>
    <w:rsid w:val="00306B8A"/>
    <w:rsid w:val="00307038"/>
    <w:rsid w:val="003100CE"/>
    <w:rsid w:val="003103F5"/>
    <w:rsid w:val="00311765"/>
    <w:rsid w:val="003127AE"/>
    <w:rsid w:val="00312CA8"/>
    <w:rsid w:val="00312F41"/>
    <w:rsid w:val="0031318B"/>
    <w:rsid w:val="003133AC"/>
    <w:rsid w:val="003135C6"/>
    <w:rsid w:val="00313739"/>
    <w:rsid w:val="00313964"/>
    <w:rsid w:val="00313AE0"/>
    <w:rsid w:val="00315218"/>
    <w:rsid w:val="00315B1F"/>
    <w:rsid w:val="003161A6"/>
    <w:rsid w:val="00316880"/>
    <w:rsid w:val="00316A7B"/>
    <w:rsid w:val="00317D2B"/>
    <w:rsid w:val="00322167"/>
    <w:rsid w:val="003228D3"/>
    <w:rsid w:val="003237D2"/>
    <w:rsid w:val="00324365"/>
    <w:rsid w:val="00324B3C"/>
    <w:rsid w:val="00326433"/>
    <w:rsid w:val="003303B0"/>
    <w:rsid w:val="00330B9F"/>
    <w:rsid w:val="00330C4E"/>
    <w:rsid w:val="00330C5C"/>
    <w:rsid w:val="00330E03"/>
    <w:rsid w:val="0033229E"/>
    <w:rsid w:val="003324F3"/>
    <w:rsid w:val="00332956"/>
    <w:rsid w:val="0033297E"/>
    <w:rsid w:val="00332BB3"/>
    <w:rsid w:val="00333770"/>
    <w:rsid w:val="003337BD"/>
    <w:rsid w:val="0033486C"/>
    <w:rsid w:val="00334C48"/>
    <w:rsid w:val="003356FB"/>
    <w:rsid w:val="00335717"/>
    <w:rsid w:val="00337711"/>
    <w:rsid w:val="003408F8"/>
    <w:rsid w:val="00342EC3"/>
    <w:rsid w:val="00343466"/>
    <w:rsid w:val="003440D4"/>
    <w:rsid w:val="0034411C"/>
    <w:rsid w:val="0034518C"/>
    <w:rsid w:val="003453DB"/>
    <w:rsid w:val="00346D58"/>
    <w:rsid w:val="0035028C"/>
    <w:rsid w:val="003505B6"/>
    <w:rsid w:val="0035078E"/>
    <w:rsid w:val="00350CA3"/>
    <w:rsid w:val="003516E3"/>
    <w:rsid w:val="00351FDB"/>
    <w:rsid w:val="00352021"/>
    <w:rsid w:val="00353FBE"/>
    <w:rsid w:val="00354452"/>
    <w:rsid w:val="00355A25"/>
    <w:rsid w:val="00356012"/>
    <w:rsid w:val="003562D7"/>
    <w:rsid w:val="00360B4F"/>
    <w:rsid w:val="00360E91"/>
    <w:rsid w:val="0036229A"/>
    <w:rsid w:val="00362B16"/>
    <w:rsid w:val="00362C58"/>
    <w:rsid w:val="003633CD"/>
    <w:rsid w:val="00363B97"/>
    <w:rsid w:val="00363F8E"/>
    <w:rsid w:val="00364345"/>
    <w:rsid w:val="00364E97"/>
    <w:rsid w:val="003656AF"/>
    <w:rsid w:val="00365F91"/>
    <w:rsid w:val="0036609A"/>
    <w:rsid w:val="003662F6"/>
    <w:rsid w:val="00366C0D"/>
    <w:rsid w:val="0036744D"/>
    <w:rsid w:val="003675F0"/>
    <w:rsid w:val="00370B30"/>
    <w:rsid w:val="00371785"/>
    <w:rsid w:val="0037295E"/>
    <w:rsid w:val="00372F73"/>
    <w:rsid w:val="00374FA1"/>
    <w:rsid w:val="00375CB0"/>
    <w:rsid w:val="0037626A"/>
    <w:rsid w:val="00376457"/>
    <w:rsid w:val="00376ACB"/>
    <w:rsid w:val="00376F91"/>
    <w:rsid w:val="003772DC"/>
    <w:rsid w:val="00377ACF"/>
    <w:rsid w:val="00380373"/>
    <w:rsid w:val="0038148B"/>
    <w:rsid w:val="003817EE"/>
    <w:rsid w:val="00381958"/>
    <w:rsid w:val="00381B40"/>
    <w:rsid w:val="00381EC4"/>
    <w:rsid w:val="00382581"/>
    <w:rsid w:val="00385FA8"/>
    <w:rsid w:val="00386714"/>
    <w:rsid w:val="00387082"/>
    <w:rsid w:val="0038748D"/>
    <w:rsid w:val="003875D2"/>
    <w:rsid w:val="003902F0"/>
    <w:rsid w:val="00390D05"/>
    <w:rsid w:val="00391AA7"/>
    <w:rsid w:val="00391BFB"/>
    <w:rsid w:val="00391F49"/>
    <w:rsid w:val="00393093"/>
    <w:rsid w:val="0039339E"/>
    <w:rsid w:val="0039364F"/>
    <w:rsid w:val="003936D3"/>
    <w:rsid w:val="00393E32"/>
    <w:rsid w:val="00393ECC"/>
    <w:rsid w:val="00394069"/>
    <w:rsid w:val="003945AE"/>
    <w:rsid w:val="0039468F"/>
    <w:rsid w:val="003952CD"/>
    <w:rsid w:val="0039618C"/>
    <w:rsid w:val="0039687E"/>
    <w:rsid w:val="00397D6A"/>
    <w:rsid w:val="003A01E6"/>
    <w:rsid w:val="003A062B"/>
    <w:rsid w:val="003A07BE"/>
    <w:rsid w:val="003A0F19"/>
    <w:rsid w:val="003A1278"/>
    <w:rsid w:val="003A1625"/>
    <w:rsid w:val="003A29E7"/>
    <w:rsid w:val="003A2AB4"/>
    <w:rsid w:val="003A2F89"/>
    <w:rsid w:val="003A3E37"/>
    <w:rsid w:val="003A588B"/>
    <w:rsid w:val="003A5C66"/>
    <w:rsid w:val="003B0CD5"/>
    <w:rsid w:val="003B3204"/>
    <w:rsid w:val="003B33DE"/>
    <w:rsid w:val="003B4A6F"/>
    <w:rsid w:val="003B578B"/>
    <w:rsid w:val="003B6070"/>
    <w:rsid w:val="003C0457"/>
    <w:rsid w:val="003C11A3"/>
    <w:rsid w:val="003C1235"/>
    <w:rsid w:val="003C1294"/>
    <w:rsid w:val="003C18F9"/>
    <w:rsid w:val="003C3249"/>
    <w:rsid w:val="003C41A5"/>
    <w:rsid w:val="003C4AD9"/>
    <w:rsid w:val="003C6058"/>
    <w:rsid w:val="003C60C8"/>
    <w:rsid w:val="003C6123"/>
    <w:rsid w:val="003C63C7"/>
    <w:rsid w:val="003C65B2"/>
    <w:rsid w:val="003C77F7"/>
    <w:rsid w:val="003C7B54"/>
    <w:rsid w:val="003D027B"/>
    <w:rsid w:val="003D0510"/>
    <w:rsid w:val="003D08A6"/>
    <w:rsid w:val="003D0ABF"/>
    <w:rsid w:val="003D14D3"/>
    <w:rsid w:val="003D1DD2"/>
    <w:rsid w:val="003D1E90"/>
    <w:rsid w:val="003D28CB"/>
    <w:rsid w:val="003D40DC"/>
    <w:rsid w:val="003D4C51"/>
    <w:rsid w:val="003D4C9F"/>
    <w:rsid w:val="003D572A"/>
    <w:rsid w:val="003D653B"/>
    <w:rsid w:val="003E0CC4"/>
    <w:rsid w:val="003E1C81"/>
    <w:rsid w:val="003E1CB1"/>
    <w:rsid w:val="003E228B"/>
    <w:rsid w:val="003E48D3"/>
    <w:rsid w:val="003E546C"/>
    <w:rsid w:val="003E6EA3"/>
    <w:rsid w:val="003E7884"/>
    <w:rsid w:val="003E7918"/>
    <w:rsid w:val="003E7FD1"/>
    <w:rsid w:val="003F0573"/>
    <w:rsid w:val="003F0AA0"/>
    <w:rsid w:val="003F11E7"/>
    <w:rsid w:val="003F3CB0"/>
    <w:rsid w:val="003F4DA4"/>
    <w:rsid w:val="003F4FAF"/>
    <w:rsid w:val="003F5D87"/>
    <w:rsid w:val="00400AAC"/>
    <w:rsid w:val="00400B08"/>
    <w:rsid w:val="0040105F"/>
    <w:rsid w:val="00402871"/>
    <w:rsid w:val="00402D39"/>
    <w:rsid w:val="0040326A"/>
    <w:rsid w:val="004044AC"/>
    <w:rsid w:val="00404C7D"/>
    <w:rsid w:val="00405CD9"/>
    <w:rsid w:val="004062AE"/>
    <w:rsid w:val="00407EA4"/>
    <w:rsid w:val="00411384"/>
    <w:rsid w:val="00411B03"/>
    <w:rsid w:val="0041292E"/>
    <w:rsid w:val="004132B8"/>
    <w:rsid w:val="00413B27"/>
    <w:rsid w:val="004146E1"/>
    <w:rsid w:val="00414A2F"/>
    <w:rsid w:val="00417374"/>
    <w:rsid w:val="00420251"/>
    <w:rsid w:val="004216E3"/>
    <w:rsid w:val="00421FBE"/>
    <w:rsid w:val="00424761"/>
    <w:rsid w:val="004251EC"/>
    <w:rsid w:val="004272FF"/>
    <w:rsid w:val="0042742D"/>
    <w:rsid w:val="00427FAA"/>
    <w:rsid w:val="00430C87"/>
    <w:rsid w:val="00431BFC"/>
    <w:rsid w:val="00431CC1"/>
    <w:rsid w:val="00432D1A"/>
    <w:rsid w:val="00433149"/>
    <w:rsid w:val="0043331E"/>
    <w:rsid w:val="00433819"/>
    <w:rsid w:val="00434D32"/>
    <w:rsid w:val="00435D06"/>
    <w:rsid w:val="0043678E"/>
    <w:rsid w:val="00436CD8"/>
    <w:rsid w:val="00436DDD"/>
    <w:rsid w:val="0044088D"/>
    <w:rsid w:val="00440C6F"/>
    <w:rsid w:val="00440CBC"/>
    <w:rsid w:val="004410EF"/>
    <w:rsid w:val="0044171C"/>
    <w:rsid w:val="00441BF9"/>
    <w:rsid w:val="00441D67"/>
    <w:rsid w:val="004423E7"/>
    <w:rsid w:val="00442725"/>
    <w:rsid w:val="004462F8"/>
    <w:rsid w:val="00446AD8"/>
    <w:rsid w:val="00446E36"/>
    <w:rsid w:val="004477F2"/>
    <w:rsid w:val="00450ACB"/>
    <w:rsid w:val="00450BF0"/>
    <w:rsid w:val="00450D36"/>
    <w:rsid w:val="00450F9C"/>
    <w:rsid w:val="00451D77"/>
    <w:rsid w:val="00453E55"/>
    <w:rsid w:val="004548E4"/>
    <w:rsid w:val="00454F8A"/>
    <w:rsid w:val="0045566E"/>
    <w:rsid w:val="00455AF9"/>
    <w:rsid w:val="00460C58"/>
    <w:rsid w:val="004616B5"/>
    <w:rsid w:val="004619EF"/>
    <w:rsid w:val="0046205E"/>
    <w:rsid w:val="00462C2F"/>
    <w:rsid w:val="00463DA3"/>
    <w:rsid w:val="004642FC"/>
    <w:rsid w:val="00465DBA"/>
    <w:rsid w:val="00465F73"/>
    <w:rsid w:val="00466AAF"/>
    <w:rsid w:val="00466D00"/>
    <w:rsid w:val="00466D9C"/>
    <w:rsid w:val="00467103"/>
    <w:rsid w:val="00467585"/>
    <w:rsid w:val="0047004F"/>
    <w:rsid w:val="0047165B"/>
    <w:rsid w:val="00471B32"/>
    <w:rsid w:val="00471D03"/>
    <w:rsid w:val="0047241A"/>
    <w:rsid w:val="00473B38"/>
    <w:rsid w:val="00480522"/>
    <w:rsid w:val="00480BD4"/>
    <w:rsid w:val="00481480"/>
    <w:rsid w:val="00484A19"/>
    <w:rsid w:val="00484F12"/>
    <w:rsid w:val="00486EF1"/>
    <w:rsid w:val="004870A9"/>
    <w:rsid w:val="004903AA"/>
    <w:rsid w:val="00490C86"/>
    <w:rsid w:val="00491346"/>
    <w:rsid w:val="0049397E"/>
    <w:rsid w:val="00493C2B"/>
    <w:rsid w:val="0049461D"/>
    <w:rsid w:val="00494A0E"/>
    <w:rsid w:val="00494B79"/>
    <w:rsid w:val="00494F74"/>
    <w:rsid w:val="004954ED"/>
    <w:rsid w:val="00496A4E"/>
    <w:rsid w:val="00496D05"/>
    <w:rsid w:val="00497476"/>
    <w:rsid w:val="004A1E95"/>
    <w:rsid w:val="004A4CF8"/>
    <w:rsid w:val="004A4E85"/>
    <w:rsid w:val="004A585A"/>
    <w:rsid w:val="004A66BA"/>
    <w:rsid w:val="004A6EE4"/>
    <w:rsid w:val="004A776D"/>
    <w:rsid w:val="004B0C28"/>
    <w:rsid w:val="004B1A6F"/>
    <w:rsid w:val="004B2D90"/>
    <w:rsid w:val="004B3684"/>
    <w:rsid w:val="004B3C36"/>
    <w:rsid w:val="004B3C64"/>
    <w:rsid w:val="004B46ED"/>
    <w:rsid w:val="004B4B5A"/>
    <w:rsid w:val="004B4B8A"/>
    <w:rsid w:val="004B4D4D"/>
    <w:rsid w:val="004B646E"/>
    <w:rsid w:val="004B6DD5"/>
    <w:rsid w:val="004B6E01"/>
    <w:rsid w:val="004B76D8"/>
    <w:rsid w:val="004B79E6"/>
    <w:rsid w:val="004C10A9"/>
    <w:rsid w:val="004C2804"/>
    <w:rsid w:val="004C30F9"/>
    <w:rsid w:val="004C3347"/>
    <w:rsid w:val="004C49EE"/>
    <w:rsid w:val="004C5F3F"/>
    <w:rsid w:val="004C77CB"/>
    <w:rsid w:val="004C7B5E"/>
    <w:rsid w:val="004C7BB1"/>
    <w:rsid w:val="004D0ED4"/>
    <w:rsid w:val="004D14D0"/>
    <w:rsid w:val="004D201E"/>
    <w:rsid w:val="004D22CD"/>
    <w:rsid w:val="004D6B9C"/>
    <w:rsid w:val="004E0BE2"/>
    <w:rsid w:val="004E14A4"/>
    <w:rsid w:val="004E1F4D"/>
    <w:rsid w:val="004E4052"/>
    <w:rsid w:val="004E453F"/>
    <w:rsid w:val="004E5282"/>
    <w:rsid w:val="004E53FE"/>
    <w:rsid w:val="004E7275"/>
    <w:rsid w:val="004E7627"/>
    <w:rsid w:val="004E7F0E"/>
    <w:rsid w:val="004F0225"/>
    <w:rsid w:val="004F1B28"/>
    <w:rsid w:val="004F2D91"/>
    <w:rsid w:val="004F34C7"/>
    <w:rsid w:val="004F5242"/>
    <w:rsid w:val="004F5645"/>
    <w:rsid w:val="004F5B48"/>
    <w:rsid w:val="004F5CA2"/>
    <w:rsid w:val="004F6421"/>
    <w:rsid w:val="004F7007"/>
    <w:rsid w:val="0050083D"/>
    <w:rsid w:val="0050225F"/>
    <w:rsid w:val="00503D52"/>
    <w:rsid w:val="005053F9"/>
    <w:rsid w:val="00505A1B"/>
    <w:rsid w:val="005063C2"/>
    <w:rsid w:val="005106D0"/>
    <w:rsid w:val="005112E3"/>
    <w:rsid w:val="00512B9E"/>
    <w:rsid w:val="005135D2"/>
    <w:rsid w:val="00513D2C"/>
    <w:rsid w:val="00514196"/>
    <w:rsid w:val="00514679"/>
    <w:rsid w:val="0051555B"/>
    <w:rsid w:val="00515B91"/>
    <w:rsid w:val="0052003F"/>
    <w:rsid w:val="00520D78"/>
    <w:rsid w:val="005215B4"/>
    <w:rsid w:val="005216B3"/>
    <w:rsid w:val="0052178E"/>
    <w:rsid w:val="00521B55"/>
    <w:rsid w:val="0052439F"/>
    <w:rsid w:val="005245B7"/>
    <w:rsid w:val="00524A1C"/>
    <w:rsid w:val="00524D1A"/>
    <w:rsid w:val="005256DD"/>
    <w:rsid w:val="0052763E"/>
    <w:rsid w:val="00531447"/>
    <w:rsid w:val="0053189C"/>
    <w:rsid w:val="005319DE"/>
    <w:rsid w:val="00531D4E"/>
    <w:rsid w:val="00532032"/>
    <w:rsid w:val="0053214E"/>
    <w:rsid w:val="0053255B"/>
    <w:rsid w:val="0053266F"/>
    <w:rsid w:val="00533756"/>
    <w:rsid w:val="005337B7"/>
    <w:rsid w:val="00533C7B"/>
    <w:rsid w:val="00534106"/>
    <w:rsid w:val="00534746"/>
    <w:rsid w:val="00534D95"/>
    <w:rsid w:val="005363A8"/>
    <w:rsid w:val="00537EA2"/>
    <w:rsid w:val="00541BA8"/>
    <w:rsid w:val="00541F09"/>
    <w:rsid w:val="00542AA9"/>
    <w:rsid w:val="00543E71"/>
    <w:rsid w:val="005458E7"/>
    <w:rsid w:val="005469CE"/>
    <w:rsid w:val="00546C6B"/>
    <w:rsid w:val="0054719C"/>
    <w:rsid w:val="005503FD"/>
    <w:rsid w:val="00550B02"/>
    <w:rsid w:val="00551362"/>
    <w:rsid w:val="00551B7C"/>
    <w:rsid w:val="005543F1"/>
    <w:rsid w:val="005554CE"/>
    <w:rsid w:val="00557025"/>
    <w:rsid w:val="00557E39"/>
    <w:rsid w:val="005603DE"/>
    <w:rsid w:val="005610CE"/>
    <w:rsid w:val="005617A3"/>
    <w:rsid w:val="00561B44"/>
    <w:rsid w:val="00561F0C"/>
    <w:rsid w:val="005620C8"/>
    <w:rsid w:val="00565193"/>
    <w:rsid w:val="0057162A"/>
    <w:rsid w:val="00571BA2"/>
    <w:rsid w:val="00577592"/>
    <w:rsid w:val="005776BA"/>
    <w:rsid w:val="0057787F"/>
    <w:rsid w:val="005814C4"/>
    <w:rsid w:val="0058214E"/>
    <w:rsid w:val="005825EA"/>
    <w:rsid w:val="00582E14"/>
    <w:rsid w:val="00584570"/>
    <w:rsid w:val="005847CE"/>
    <w:rsid w:val="00585772"/>
    <w:rsid w:val="0058601B"/>
    <w:rsid w:val="0058671C"/>
    <w:rsid w:val="00586AF3"/>
    <w:rsid w:val="00587607"/>
    <w:rsid w:val="00587AF4"/>
    <w:rsid w:val="005901CC"/>
    <w:rsid w:val="00590214"/>
    <w:rsid w:val="00590935"/>
    <w:rsid w:val="00590C1C"/>
    <w:rsid w:val="005946FF"/>
    <w:rsid w:val="00594961"/>
    <w:rsid w:val="00594EAF"/>
    <w:rsid w:val="0059548E"/>
    <w:rsid w:val="005961DC"/>
    <w:rsid w:val="005A11A1"/>
    <w:rsid w:val="005A11EE"/>
    <w:rsid w:val="005A20B4"/>
    <w:rsid w:val="005A2D51"/>
    <w:rsid w:val="005A303D"/>
    <w:rsid w:val="005A3142"/>
    <w:rsid w:val="005A41C1"/>
    <w:rsid w:val="005A452E"/>
    <w:rsid w:val="005A60B8"/>
    <w:rsid w:val="005A67F7"/>
    <w:rsid w:val="005A6894"/>
    <w:rsid w:val="005A6DE9"/>
    <w:rsid w:val="005A7B2A"/>
    <w:rsid w:val="005A7CA4"/>
    <w:rsid w:val="005B07D5"/>
    <w:rsid w:val="005B0F25"/>
    <w:rsid w:val="005B12A2"/>
    <w:rsid w:val="005B1587"/>
    <w:rsid w:val="005B1CD4"/>
    <w:rsid w:val="005B3394"/>
    <w:rsid w:val="005B3E02"/>
    <w:rsid w:val="005B55F5"/>
    <w:rsid w:val="005B6731"/>
    <w:rsid w:val="005B78B0"/>
    <w:rsid w:val="005C1596"/>
    <w:rsid w:val="005C16AE"/>
    <w:rsid w:val="005C340A"/>
    <w:rsid w:val="005C4669"/>
    <w:rsid w:val="005C4AE7"/>
    <w:rsid w:val="005C5CF4"/>
    <w:rsid w:val="005C727B"/>
    <w:rsid w:val="005C7502"/>
    <w:rsid w:val="005C774D"/>
    <w:rsid w:val="005D1912"/>
    <w:rsid w:val="005D2553"/>
    <w:rsid w:val="005D2932"/>
    <w:rsid w:val="005D356A"/>
    <w:rsid w:val="005D5B16"/>
    <w:rsid w:val="005D5F66"/>
    <w:rsid w:val="005E11CD"/>
    <w:rsid w:val="005E1E56"/>
    <w:rsid w:val="005E200D"/>
    <w:rsid w:val="005E22B1"/>
    <w:rsid w:val="005E266C"/>
    <w:rsid w:val="005E34FA"/>
    <w:rsid w:val="005E3689"/>
    <w:rsid w:val="005E3840"/>
    <w:rsid w:val="005E3C8B"/>
    <w:rsid w:val="005E7994"/>
    <w:rsid w:val="005F0C11"/>
    <w:rsid w:val="005F2C12"/>
    <w:rsid w:val="005F2C81"/>
    <w:rsid w:val="005F30DE"/>
    <w:rsid w:val="005F338B"/>
    <w:rsid w:val="005F3A03"/>
    <w:rsid w:val="005F3C9D"/>
    <w:rsid w:val="005F5091"/>
    <w:rsid w:val="005F534D"/>
    <w:rsid w:val="005F5B33"/>
    <w:rsid w:val="005F62E2"/>
    <w:rsid w:val="005F6421"/>
    <w:rsid w:val="005F6F89"/>
    <w:rsid w:val="005F7021"/>
    <w:rsid w:val="0060057E"/>
    <w:rsid w:val="00600A7C"/>
    <w:rsid w:val="00601313"/>
    <w:rsid w:val="006027B4"/>
    <w:rsid w:val="00603AAB"/>
    <w:rsid w:val="0060481B"/>
    <w:rsid w:val="0060556C"/>
    <w:rsid w:val="00607CA7"/>
    <w:rsid w:val="00610766"/>
    <w:rsid w:val="00610EE1"/>
    <w:rsid w:val="00610FBF"/>
    <w:rsid w:val="006122DA"/>
    <w:rsid w:val="00613100"/>
    <w:rsid w:val="00613807"/>
    <w:rsid w:val="00614471"/>
    <w:rsid w:val="00616762"/>
    <w:rsid w:val="00616854"/>
    <w:rsid w:val="006172E6"/>
    <w:rsid w:val="006208D3"/>
    <w:rsid w:val="00621321"/>
    <w:rsid w:val="006218C7"/>
    <w:rsid w:val="00621B72"/>
    <w:rsid w:val="00621CD2"/>
    <w:rsid w:val="00621D21"/>
    <w:rsid w:val="00624120"/>
    <w:rsid w:val="0062426B"/>
    <w:rsid w:val="00625199"/>
    <w:rsid w:val="006256EE"/>
    <w:rsid w:val="00626381"/>
    <w:rsid w:val="006267A5"/>
    <w:rsid w:val="0062687E"/>
    <w:rsid w:val="00627178"/>
    <w:rsid w:val="0062787C"/>
    <w:rsid w:val="00627B19"/>
    <w:rsid w:val="006307C0"/>
    <w:rsid w:val="0063174E"/>
    <w:rsid w:val="00631C89"/>
    <w:rsid w:val="00632A8F"/>
    <w:rsid w:val="00632CFF"/>
    <w:rsid w:val="00633B1F"/>
    <w:rsid w:val="0063464A"/>
    <w:rsid w:val="00634F8A"/>
    <w:rsid w:val="006357C7"/>
    <w:rsid w:val="00636331"/>
    <w:rsid w:val="00640CED"/>
    <w:rsid w:val="00642B51"/>
    <w:rsid w:val="00642FF7"/>
    <w:rsid w:val="00644BF7"/>
    <w:rsid w:val="0064646B"/>
    <w:rsid w:val="00647373"/>
    <w:rsid w:val="0064754E"/>
    <w:rsid w:val="006476B4"/>
    <w:rsid w:val="0065169B"/>
    <w:rsid w:val="00651A03"/>
    <w:rsid w:val="00652AD6"/>
    <w:rsid w:val="00653D27"/>
    <w:rsid w:val="00654570"/>
    <w:rsid w:val="00654A7F"/>
    <w:rsid w:val="006562FF"/>
    <w:rsid w:val="00657CBA"/>
    <w:rsid w:val="006602A6"/>
    <w:rsid w:val="0066081C"/>
    <w:rsid w:val="00660E8B"/>
    <w:rsid w:val="00662195"/>
    <w:rsid w:val="006629F3"/>
    <w:rsid w:val="00663157"/>
    <w:rsid w:val="006635CF"/>
    <w:rsid w:val="00663C04"/>
    <w:rsid w:val="006648DD"/>
    <w:rsid w:val="00664B03"/>
    <w:rsid w:val="00664B05"/>
    <w:rsid w:val="00665266"/>
    <w:rsid w:val="00666A13"/>
    <w:rsid w:val="00666A99"/>
    <w:rsid w:val="00667A6A"/>
    <w:rsid w:val="006706D9"/>
    <w:rsid w:val="00670BCD"/>
    <w:rsid w:val="0067265F"/>
    <w:rsid w:val="00672CFD"/>
    <w:rsid w:val="00673275"/>
    <w:rsid w:val="006740A7"/>
    <w:rsid w:val="00674A27"/>
    <w:rsid w:val="00674BA3"/>
    <w:rsid w:val="00674CF7"/>
    <w:rsid w:val="00676358"/>
    <w:rsid w:val="006769A0"/>
    <w:rsid w:val="00676BF6"/>
    <w:rsid w:val="00676E2C"/>
    <w:rsid w:val="00677780"/>
    <w:rsid w:val="00680CF6"/>
    <w:rsid w:val="006818EC"/>
    <w:rsid w:val="006819CE"/>
    <w:rsid w:val="006820D9"/>
    <w:rsid w:val="0068409A"/>
    <w:rsid w:val="006854A3"/>
    <w:rsid w:val="006858C0"/>
    <w:rsid w:val="006861D3"/>
    <w:rsid w:val="00686B7F"/>
    <w:rsid w:val="00686C49"/>
    <w:rsid w:val="0068713F"/>
    <w:rsid w:val="00687A74"/>
    <w:rsid w:val="00690C47"/>
    <w:rsid w:val="00691A58"/>
    <w:rsid w:val="00691ED2"/>
    <w:rsid w:val="006924AF"/>
    <w:rsid w:val="006927EF"/>
    <w:rsid w:val="0069290E"/>
    <w:rsid w:val="006931BA"/>
    <w:rsid w:val="00694434"/>
    <w:rsid w:val="0069539B"/>
    <w:rsid w:val="00696078"/>
    <w:rsid w:val="006963C2"/>
    <w:rsid w:val="006968BB"/>
    <w:rsid w:val="00696CFD"/>
    <w:rsid w:val="0069783F"/>
    <w:rsid w:val="006978D4"/>
    <w:rsid w:val="00697AE1"/>
    <w:rsid w:val="00697F28"/>
    <w:rsid w:val="006A11C0"/>
    <w:rsid w:val="006A1545"/>
    <w:rsid w:val="006A1673"/>
    <w:rsid w:val="006A1F7D"/>
    <w:rsid w:val="006A1F8E"/>
    <w:rsid w:val="006A36BD"/>
    <w:rsid w:val="006A3F2C"/>
    <w:rsid w:val="006A4B7F"/>
    <w:rsid w:val="006A5A3D"/>
    <w:rsid w:val="006A6142"/>
    <w:rsid w:val="006A64E3"/>
    <w:rsid w:val="006A6F0D"/>
    <w:rsid w:val="006A7172"/>
    <w:rsid w:val="006A7E33"/>
    <w:rsid w:val="006B09C5"/>
    <w:rsid w:val="006B1720"/>
    <w:rsid w:val="006B2226"/>
    <w:rsid w:val="006B32D1"/>
    <w:rsid w:val="006B4A30"/>
    <w:rsid w:val="006B643D"/>
    <w:rsid w:val="006C009B"/>
    <w:rsid w:val="006C0FF7"/>
    <w:rsid w:val="006C1473"/>
    <w:rsid w:val="006C1B5B"/>
    <w:rsid w:val="006C1ED2"/>
    <w:rsid w:val="006C271B"/>
    <w:rsid w:val="006C29F4"/>
    <w:rsid w:val="006C2C7D"/>
    <w:rsid w:val="006C3079"/>
    <w:rsid w:val="006C43A0"/>
    <w:rsid w:val="006C562B"/>
    <w:rsid w:val="006C5869"/>
    <w:rsid w:val="006C5E23"/>
    <w:rsid w:val="006C5F52"/>
    <w:rsid w:val="006C68C4"/>
    <w:rsid w:val="006C6CE3"/>
    <w:rsid w:val="006C7BAC"/>
    <w:rsid w:val="006D21CB"/>
    <w:rsid w:val="006D3B3B"/>
    <w:rsid w:val="006D428D"/>
    <w:rsid w:val="006D437B"/>
    <w:rsid w:val="006D49EC"/>
    <w:rsid w:val="006D5A6F"/>
    <w:rsid w:val="006D6C2A"/>
    <w:rsid w:val="006D7A65"/>
    <w:rsid w:val="006E015F"/>
    <w:rsid w:val="006E0BD1"/>
    <w:rsid w:val="006E2C95"/>
    <w:rsid w:val="006E3A33"/>
    <w:rsid w:val="006E3B7D"/>
    <w:rsid w:val="006E52E4"/>
    <w:rsid w:val="006E5368"/>
    <w:rsid w:val="006E574F"/>
    <w:rsid w:val="006E6C23"/>
    <w:rsid w:val="006E785D"/>
    <w:rsid w:val="006F1600"/>
    <w:rsid w:val="006F1731"/>
    <w:rsid w:val="006F1C38"/>
    <w:rsid w:val="006F221A"/>
    <w:rsid w:val="006F24B6"/>
    <w:rsid w:val="006F27CF"/>
    <w:rsid w:val="006F4765"/>
    <w:rsid w:val="006F480E"/>
    <w:rsid w:val="006F560C"/>
    <w:rsid w:val="006F59CF"/>
    <w:rsid w:val="006F648E"/>
    <w:rsid w:val="006F7694"/>
    <w:rsid w:val="00700560"/>
    <w:rsid w:val="00702948"/>
    <w:rsid w:val="00702C13"/>
    <w:rsid w:val="00702FA0"/>
    <w:rsid w:val="00705125"/>
    <w:rsid w:val="007061A1"/>
    <w:rsid w:val="00707155"/>
    <w:rsid w:val="007071D8"/>
    <w:rsid w:val="00707DCE"/>
    <w:rsid w:val="00710167"/>
    <w:rsid w:val="007104EC"/>
    <w:rsid w:val="007105A4"/>
    <w:rsid w:val="00710EA4"/>
    <w:rsid w:val="00712678"/>
    <w:rsid w:val="0071279C"/>
    <w:rsid w:val="0071286E"/>
    <w:rsid w:val="00712B46"/>
    <w:rsid w:val="00713325"/>
    <w:rsid w:val="007138D2"/>
    <w:rsid w:val="007144EC"/>
    <w:rsid w:val="00715677"/>
    <w:rsid w:val="0071699A"/>
    <w:rsid w:val="00716B1C"/>
    <w:rsid w:val="00717473"/>
    <w:rsid w:val="007176E5"/>
    <w:rsid w:val="00717FFB"/>
    <w:rsid w:val="0072017F"/>
    <w:rsid w:val="0072091C"/>
    <w:rsid w:val="00720D59"/>
    <w:rsid w:val="00721B44"/>
    <w:rsid w:val="00721C86"/>
    <w:rsid w:val="00722152"/>
    <w:rsid w:val="0072221E"/>
    <w:rsid w:val="007227B6"/>
    <w:rsid w:val="00724D71"/>
    <w:rsid w:val="00725338"/>
    <w:rsid w:val="00726089"/>
    <w:rsid w:val="00726CBC"/>
    <w:rsid w:val="00727CAA"/>
    <w:rsid w:val="0073110C"/>
    <w:rsid w:val="00731708"/>
    <w:rsid w:val="00731D4A"/>
    <w:rsid w:val="00732946"/>
    <w:rsid w:val="0073385C"/>
    <w:rsid w:val="0073591C"/>
    <w:rsid w:val="007370D8"/>
    <w:rsid w:val="00737710"/>
    <w:rsid w:val="00737907"/>
    <w:rsid w:val="00737BD6"/>
    <w:rsid w:val="00740101"/>
    <w:rsid w:val="0074044A"/>
    <w:rsid w:val="0074200B"/>
    <w:rsid w:val="00742970"/>
    <w:rsid w:val="007433F8"/>
    <w:rsid w:val="0074370E"/>
    <w:rsid w:val="00744EA7"/>
    <w:rsid w:val="00745CDA"/>
    <w:rsid w:val="007462FB"/>
    <w:rsid w:val="007471CD"/>
    <w:rsid w:val="0075134C"/>
    <w:rsid w:val="00751A3E"/>
    <w:rsid w:val="00755387"/>
    <w:rsid w:val="00756195"/>
    <w:rsid w:val="0075670D"/>
    <w:rsid w:val="00757C9B"/>
    <w:rsid w:val="00763042"/>
    <w:rsid w:val="00763B02"/>
    <w:rsid w:val="00763E07"/>
    <w:rsid w:val="00764623"/>
    <w:rsid w:val="0076554A"/>
    <w:rsid w:val="00766856"/>
    <w:rsid w:val="00766E73"/>
    <w:rsid w:val="0076733D"/>
    <w:rsid w:val="0077049C"/>
    <w:rsid w:val="0077057F"/>
    <w:rsid w:val="00771180"/>
    <w:rsid w:val="007713B3"/>
    <w:rsid w:val="007720DF"/>
    <w:rsid w:val="00774DB3"/>
    <w:rsid w:val="0077530A"/>
    <w:rsid w:val="007759CB"/>
    <w:rsid w:val="00775A2E"/>
    <w:rsid w:val="00780A39"/>
    <w:rsid w:val="00781852"/>
    <w:rsid w:val="00781A0D"/>
    <w:rsid w:val="00781CDD"/>
    <w:rsid w:val="00781EA6"/>
    <w:rsid w:val="00781FBC"/>
    <w:rsid w:val="0078285D"/>
    <w:rsid w:val="0078393D"/>
    <w:rsid w:val="0078405F"/>
    <w:rsid w:val="007861E1"/>
    <w:rsid w:val="0078629C"/>
    <w:rsid w:val="00786E80"/>
    <w:rsid w:val="007872A0"/>
    <w:rsid w:val="00787833"/>
    <w:rsid w:val="00787C5E"/>
    <w:rsid w:val="00790378"/>
    <w:rsid w:val="007906D8"/>
    <w:rsid w:val="007908FC"/>
    <w:rsid w:val="00790BA4"/>
    <w:rsid w:val="00791702"/>
    <w:rsid w:val="00791E93"/>
    <w:rsid w:val="0079224F"/>
    <w:rsid w:val="00792A28"/>
    <w:rsid w:val="00794FD4"/>
    <w:rsid w:val="00795E95"/>
    <w:rsid w:val="0079611C"/>
    <w:rsid w:val="007961F2"/>
    <w:rsid w:val="00796FFB"/>
    <w:rsid w:val="007976B5"/>
    <w:rsid w:val="00797F6B"/>
    <w:rsid w:val="007A0B46"/>
    <w:rsid w:val="007A0FDC"/>
    <w:rsid w:val="007A13C3"/>
    <w:rsid w:val="007A1978"/>
    <w:rsid w:val="007A1ACF"/>
    <w:rsid w:val="007A2C48"/>
    <w:rsid w:val="007A3133"/>
    <w:rsid w:val="007A3205"/>
    <w:rsid w:val="007A4EB8"/>
    <w:rsid w:val="007A64B2"/>
    <w:rsid w:val="007A64DD"/>
    <w:rsid w:val="007A7811"/>
    <w:rsid w:val="007A7994"/>
    <w:rsid w:val="007A7D3C"/>
    <w:rsid w:val="007B0E2E"/>
    <w:rsid w:val="007B1E0C"/>
    <w:rsid w:val="007B2239"/>
    <w:rsid w:val="007B275B"/>
    <w:rsid w:val="007B2E0F"/>
    <w:rsid w:val="007B3251"/>
    <w:rsid w:val="007B3CBC"/>
    <w:rsid w:val="007B4EC3"/>
    <w:rsid w:val="007B5D71"/>
    <w:rsid w:val="007B610C"/>
    <w:rsid w:val="007B6D12"/>
    <w:rsid w:val="007B6E78"/>
    <w:rsid w:val="007B7841"/>
    <w:rsid w:val="007B788E"/>
    <w:rsid w:val="007C00E8"/>
    <w:rsid w:val="007C0441"/>
    <w:rsid w:val="007C12F7"/>
    <w:rsid w:val="007C1B26"/>
    <w:rsid w:val="007C230A"/>
    <w:rsid w:val="007C2628"/>
    <w:rsid w:val="007C3699"/>
    <w:rsid w:val="007C4A79"/>
    <w:rsid w:val="007C5B0C"/>
    <w:rsid w:val="007C5CD9"/>
    <w:rsid w:val="007C608A"/>
    <w:rsid w:val="007C7D16"/>
    <w:rsid w:val="007C7F04"/>
    <w:rsid w:val="007D04A3"/>
    <w:rsid w:val="007D0F95"/>
    <w:rsid w:val="007D11BF"/>
    <w:rsid w:val="007D328A"/>
    <w:rsid w:val="007D3988"/>
    <w:rsid w:val="007D3C84"/>
    <w:rsid w:val="007D42EE"/>
    <w:rsid w:val="007D46B0"/>
    <w:rsid w:val="007D561E"/>
    <w:rsid w:val="007D5B37"/>
    <w:rsid w:val="007D5B43"/>
    <w:rsid w:val="007D7006"/>
    <w:rsid w:val="007D7745"/>
    <w:rsid w:val="007D7F86"/>
    <w:rsid w:val="007E0400"/>
    <w:rsid w:val="007E1297"/>
    <w:rsid w:val="007E21D9"/>
    <w:rsid w:val="007E2444"/>
    <w:rsid w:val="007E3A76"/>
    <w:rsid w:val="007E4150"/>
    <w:rsid w:val="007E4C2A"/>
    <w:rsid w:val="007E56CF"/>
    <w:rsid w:val="007E5AF5"/>
    <w:rsid w:val="007E6921"/>
    <w:rsid w:val="007E7265"/>
    <w:rsid w:val="007F029E"/>
    <w:rsid w:val="007F1912"/>
    <w:rsid w:val="007F266B"/>
    <w:rsid w:val="007F307E"/>
    <w:rsid w:val="007F3371"/>
    <w:rsid w:val="007F3687"/>
    <w:rsid w:val="007F4A67"/>
    <w:rsid w:val="007F51B0"/>
    <w:rsid w:val="007F65D3"/>
    <w:rsid w:val="007F7720"/>
    <w:rsid w:val="007F7AEA"/>
    <w:rsid w:val="007FE673"/>
    <w:rsid w:val="00801202"/>
    <w:rsid w:val="00801C43"/>
    <w:rsid w:val="00802813"/>
    <w:rsid w:val="008065D5"/>
    <w:rsid w:val="00806800"/>
    <w:rsid w:val="00806FB5"/>
    <w:rsid w:val="00810131"/>
    <w:rsid w:val="00810138"/>
    <w:rsid w:val="008119F2"/>
    <w:rsid w:val="00811D1F"/>
    <w:rsid w:val="00812962"/>
    <w:rsid w:val="0081395D"/>
    <w:rsid w:val="00814581"/>
    <w:rsid w:val="008148A1"/>
    <w:rsid w:val="00814E00"/>
    <w:rsid w:val="00815D7B"/>
    <w:rsid w:val="00816153"/>
    <w:rsid w:val="00817B2E"/>
    <w:rsid w:val="0082048E"/>
    <w:rsid w:val="00821B1D"/>
    <w:rsid w:val="00824031"/>
    <w:rsid w:val="00824668"/>
    <w:rsid w:val="00824C65"/>
    <w:rsid w:val="00824D4A"/>
    <w:rsid w:val="008251C6"/>
    <w:rsid w:val="00826793"/>
    <w:rsid w:val="00837A1C"/>
    <w:rsid w:val="0084038E"/>
    <w:rsid w:val="00840D29"/>
    <w:rsid w:val="008422F5"/>
    <w:rsid w:val="00842910"/>
    <w:rsid w:val="00843799"/>
    <w:rsid w:val="008439F2"/>
    <w:rsid w:val="008444CD"/>
    <w:rsid w:val="00844792"/>
    <w:rsid w:val="00846208"/>
    <w:rsid w:val="00846299"/>
    <w:rsid w:val="00847DB9"/>
    <w:rsid w:val="00851B93"/>
    <w:rsid w:val="0085346B"/>
    <w:rsid w:val="0085367A"/>
    <w:rsid w:val="00853C9F"/>
    <w:rsid w:val="00853E32"/>
    <w:rsid w:val="00853E5B"/>
    <w:rsid w:val="0085445C"/>
    <w:rsid w:val="00854BB3"/>
    <w:rsid w:val="00854DDE"/>
    <w:rsid w:val="00855C0F"/>
    <w:rsid w:val="00855C56"/>
    <w:rsid w:val="00855EB3"/>
    <w:rsid w:val="0085657E"/>
    <w:rsid w:val="0085691D"/>
    <w:rsid w:val="00856984"/>
    <w:rsid w:val="008575D4"/>
    <w:rsid w:val="008575E9"/>
    <w:rsid w:val="00857DE7"/>
    <w:rsid w:val="00860AED"/>
    <w:rsid w:val="00862814"/>
    <w:rsid w:val="00862AD3"/>
    <w:rsid w:val="008637C7"/>
    <w:rsid w:val="008649B4"/>
    <w:rsid w:val="00865A16"/>
    <w:rsid w:val="00866116"/>
    <w:rsid w:val="008677A1"/>
    <w:rsid w:val="00867903"/>
    <w:rsid w:val="008703FF"/>
    <w:rsid w:val="00870A2F"/>
    <w:rsid w:val="00870B03"/>
    <w:rsid w:val="00875D95"/>
    <w:rsid w:val="00876D21"/>
    <w:rsid w:val="00877493"/>
    <w:rsid w:val="00877FB5"/>
    <w:rsid w:val="00877FF0"/>
    <w:rsid w:val="008800C9"/>
    <w:rsid w:val="00882507"/>
    <w:rsid w:val="00883248"/>
    <w:rsid w:val="00884A51"/>
    <w:rsid w:val="00884A7C"/>
    <w:rsid w:val="008852C0"/>
    <w:rsid w:val="008855EF"/>
    <w:rsid w:val="00885CB4"/>
    <w:rsid w:val="0088619F"/>
    <w:rsid w:val="00887424"/>
    <w:rsid w:val="00890037"/>
    <w:rsid w:val="00890CE3"/>
    <w:rsid w:val="00893F0B"/>
    <w:rsid w:val="00894AF9"/>
    <w:rsid w:val="00895D09"/>
    <w:rsid w:val="00896E4C"/>
    <w:rsid w:val="008A1A21"/>
    <w:rsid w:val="008A1BE3"/>
    <w:rsid w:val="008A1CC9"/>
    <w:rsid w:val="008A2924"/>
    <w:rsid w:val="008A2C07"/>
    <w:rsid w:val="008A4BA1"/>
    <w:rsid w:val="008A5698"/>
    <w:rsid w:val="008A73C6"/>
    <w:rsid w:val="008A7BD4"/>
    <w:rsid w:val="008B0A66"/>
    <w:rsid w:val="008B0CBC"/>
    <w:rsid w:val="008B1BF7"/>
    <w:rsid w:val="008B2656"/>
    <w:rsid w:val="008B4362"/>
    <w:rsid w:val="008B484D"/>
    <w:rsid w:val="008B4BD2"/>
    <w:rsid w:val="008B60EE"/>
    <w:rsid w:val="008B630A"/>
    <w:rsid w:val="008B6566"/>
    <w:rsid w:val="008B7C5E"/>
    <w:rsid w:val="008C0438"/>
    <w:rsid w:val="008C1435"/>
    <w:rsid w:val="008C4388"/>
    <w:rsid w:val="008C50E4"/>
    <w:rsid w:val="008C6AB2"/>
    <w:rsid w:val="008C73FE"/>
    <w:rsid w:val="008C7774"/>
    <w:rsid w:val="008C7999"/>
    <w:rsid w:val="008D1AC8"/>
    <w:rsid w:val="008D2989"/>
    <w:rsid w:val="008D2B42"/>
    <w:rsid w:val="008D2F90"/>
    <w:rsid w:val="008D325D"/>
    <w:rsid w:val="008D348D"/>
    <w:rsid w:val="008D4689"/>
    <w:rsid w:val="008D547A"/>
    <w:rsid w:val="008D6F5E"/>
    <w:rsid w:val="008D7BDA"/>
    <w:rsid w:val="008E2C18"/>
    <w:rsid w:val="008E3173"/>
    <w:rsid w:val="008E6A62"/>
    <w:rsid w:val="008E6B76"/>
    <w:rsid w:val="008E6BE7"/>
    <w:rsid w:val="008E7D7A"/>
    <w:rsid w:val="008F0F78"/>
    <w:rsid w:val="008F16A0"/>
    <w:rsid w:val="008F2502"/>
    <w:rsid w:val="008F2ED7"/>
    <w:rsid w:val="008F35D2"/>
    <w:rsid w:val="008F3BFD"/>
    <w:rsid w:val="008F7AC9"/>
    <w:rsid w:val="009006DD"/>
    <w:rsid w:val="00900A59"/>
    <w:rsid w:val="00900D40"/>
    <w:rsid w:val="00900FBA"/>
    <w:rsid w:val="00901023"/>
    <w:rsid w:val="00902188"/>
    <w:rsid w:val="0090233D"/>
    <w:rsid w:val="00903CA5"/>
    <w:rsid w:val="00903D52"/>
    <w:rsid w:val="00904584"/>
    <w:rsid w:val="009045AC"/>
    <w:rsid w:val="00904DC0"/>
    <w:rsid w:val="009057E5"/>
    <w:rsid w:val="00905A86"/>
    <w:rsid w:val="00905E74"/>
    <w:rsid w:val="00906614"/>
    <w:rsid w:val="00906AE9"/>
    <w:rsid w:val="009074B4"/>
    <w:rsid w:val="009079EE"/>
    <w:rsid w:val="00907DF1"/>
    <w:rsid w:val="009124B3"/>
    <w:rsid w:val="009130F1"/>
    <w:rsid w:val="00913BFF"/>
    <w:rsid w:val="00914BA1"/>
    <w:rsid w:val="00914ED6"/>
    <w:rsid w:val="00916357"/>
    <w:rsid w:val="0091644E"/>
    <w:rsid w:val="00916D55"/>
    <w:rsid w:val="00917197"/>
    <w:rsid w:val="009177A9"/>
    <w:rsid w:val="00922514"/>
    <w:rsid w:val="00923D92"/>
    <w:rsid w:val="00924D8F"/>
    <w:rsid w:val="00926FAE"/>
    <w:rsid w:val="00927E53"/>
    <w:rsid w:val="0093072C"/>
    <w:rsid w:val="009350BE"/>
    <w:rsid w:val="0093629E"/>
    <w:rsid w:val="0093634D"/>
    <w:rsid w:val="0093776A"/>
    <w:rsid w:val="0094011C"/>
    <w:rsid w:val="00941188"/>
    <w:rsid w:val="009418EF"/>
    <w:rsid w:val="009419A4"/>
    <w:rsid w:val="00941D40"/>
    <w:rsid w:val="009447C6"/>
    <w:rsid w:val="00945267"/>
    <w:rsid w:val="009458B2"/>
    <w:rsid w:val="00950D50"/>
    <w:rsid w:val="00950E09"/>
    <w:rsid w:val="00951476"/>
    <w:rsid w:val="00951A7D"/>
    <w:rsid w:val="00952327"/>
    <w:rsid w:val="00952617"/>
    <w:rsid w:val="00952D0B"/>
    <w:rsid w:val="00952F3A"/>
    <w:rsid w:val="009539C2"/>
    <w:rsid w:val="00953B88"/>
    <w:rsid w:val="00954519"/>
    <w:rsid w:val="00954B06"/>
    <w:rsid w:val="00955189"/>
    <w:rsid w:val="009558C6"/>
    <w:rsid w:val="00955F72"/>
    <w:rsid w:val="00960536"/>
    <w:rsid w:val="00961C47"/>
    <w:rsid w:val="009626AE"/>
    <w:rsid w:val="00962DBB"/>
    <w:rsid w:val="00964A55"/>
    <w:rsid w:val="00966D98"/>
    <w:rsid w:val="0096713A"/>
    <w:rsid w:val="009673F1"/>
    <w:rsid w:val="009678BF"/>
    <w:rsid w:val="00970B27"/>
    <w:rsid w:val="00970B7F"/>
    <w:rsid w:val="00970D46"/>
    <w:rsid w:val="00970D8F"/>
    <w:rsid w:val="00972486"/>
    <w:rsid w:val="00974009"/>
    <w:rsid w:val="0097475F"/>
    <w:rsid w:val="00975C0B"/>
    <w:rsid w:val="009761F4"/>
    <w:rsid w:val="00976D9C"/>
    <w:rsid w:val="0097757B"/>
    <w:rsid w:val="0097760E"/>
    <w:rsid w:val="009779C8"/>
    <w:rsid w:val="00981060"/>
    <w:rsid w:val="009813BB"/>
    <w:rsid w:val="00982CB5"/>
    <w:rsid w:val="00983A67"/>
    <w:rsid w:val="00984433"/>
    <w:rsid w:val="00984589"/>
    <w:rsid w:val="00986DBE"/>
    <w:rsid w:val="009872C1"/>
    <w:rsid w:val="00987FE0"/>
    <w:rsid w:val="00990332"/>
    <w:rsid w:val="00991643"/>
    <w:rsid w:val="00992721"/>
    <w:rsid w:val="00992A58"/>
    <w:rsid w:val="00993626"/>
    <w:rsid w:val="009951E0"/>
    <w:rsid w:val="009952C5"/>
    <w:rsid w:val="00995455"/>
    <w:rsid w:val="009955D3"/>
    <w:rsid w:val="009961F3"/>
    <w:rsid w:val="00996B79"/>
    <w:rsid w:val="00996DC4"/>
    <w:rsid w:val="00997B3B"/>
    <w:rsid w:val="009A21FB"/>
    <w:rsid w:val="009A389E"/>
    <w:rsid w:val="009A3948"/>
    <w:rsid w:val="009A3BEA"/>
    <w:rsid w:val="009A452A"/>
    <w:rsid w:val="009A4EF3"/>
    <w:rsid w:val="009A57D9"/>
    <w:rsid w:val="009A5BAD"/>
    <w:rsid w:val="009A72FD"/>
    <w:rsid w:val="009A7B41"/>
    <w:rsid w:val="009B2A8F"/>
    <w:rsid w:val="009B4B85"/>
    <w:rsid w:val="009B4D2B"/>
    <w:rsid w:val="009B6743"/>
    <w:rsid w:val="009B6CD0"/>
    <w:rsid w:val="009B6DDE"/>
    <w:rsid w:val="009B75CE"/>
    <w:rsid w:val="009C0FF0"/>
    <w:rsid w:val="009C20E5"/>
    <w:rsid w:val="009C4F31"/>
    <w:rsid w:val="009C5B06"/>
    <w:rsid w:val="009C733D"/>
    <w:rsid w:val="009D10DE"/>
    <w:rsid w:val="009D1B47"/>
    <w:rsid w:val="009D21A2"/>
    <w:rsid w:val="009D2F80"/>
    <w:rsid w:val="009D3170"/>
    <w:rsid w:val="009D674D"/>
    <w:rsid w:val="009E2561"/>
    <w:rsid w:val="009E2819"/>
    <w:rsid w:val="009E7C72"/>
    <w:rsid w:val="009E7D4D"/>
    <w:rsid w:val="009F0CC5"/>
    <w:rsid w:val="009F0D36"/>
    <w:rsid w:val="009F10BB"/>
    <w:rsid w:val="009F13A4"/>
    <w:rsid w:val="009F3611"/>
    <w:rsid w:val="009F4AA8"/>
    <w:rsid w:val="009F51F9"/>
    <w:rsid w:val="009F64F9"/>
    <w:rsid w:val="009F7097"/>
    <w:rsid w:val="009F7437"/>
    <w:rsid w:val="00A004DC"/>
    <w:rsid w:val="00A017EC"/>
    <w:rsid w:val="00A0358A"/>
    <w:rsid w:val="00A03690"/>
    <w:rsid w:val="00A052A1"/>
    <w:rsid w:val="00A06D63"/>
    <w:rsid w:val="00A0727F"/>
    <w:rsid w:val="00A07A66"/>
    <w:rsid w:val="00A10452"/>
    <w:rsid w:val="00A1045D"/>
    <w:rsid w:val="00A125DF"/>
    <w:rsid w:val="00A154C3"/>
    <w:rsid w:val="00A16E50"/>
    <w:rsid w:val="00A17623"/>
    <w:rsid w:val="00A17B03"/>
    <w:rsid w:val="00A17B82"/>
    <w:rsid w:val="00A205EF"/>
    <w:rsid w:val="00A2088D"/>
    <w:rsid w:val="00A215F9"/>
    <w:rsid w:val="00A21BD1"/>
    <w:rsid w:val="00A22033"/>
    <w:rsid w:val="00A227CE"/>
    <w:rsid w:val="00A2313D"/>
    <w:rsid w:val="00A2335B"/>
    <w:rsid w:val="00A23B79"/>
    <w:rsid w:val="00A23F04"/>
    <w:rsid w:val="00A266DB"/>
    <w:rsid w:val="00A26CD4"/>
    <w:rsid w:val="00A26EC1"/>
    <w:rsid w:val="00A3067D"/>
    <w:rsid w:val="00A30C1D"/>
    <w:rsid w:val="00A30C8F"/>
    <w:rsid w:val="00A32EF8"/>
    <w:rsid w:val="00A34D8B"/>
    <w:rsid w:val="00A35AA0"/>
    <w:rsid w:val="00A36A6D"/>
    <w:rsid w:val="00A36E28"/>
    <w:rsid w:val="00A36EEF"/>
    <w:rsid w:val="00A37EBB"/>
    <w:rsid w:val="00A4081E"/>
    <w:rsid w:val="00A4097B"/>
    <w:rsid w:val="00A40C5F"/>
    <w:rsid w:val="00A41AB4"/>
    <w:rsid w:val="00A41BF9"/>
    <w:rsid w:val="00A437F0"/>
    <w:rsid w:val="00A43813"/>
    <w:rsid w:val="00A43FCD"/>
    <w:rsid w:val="00A44ED5"/>
    <w:rsid w:val="00A46DAA"/>
    <w:rsid w:val="00A46F75"/>
    <w:rsid w:val="00A471B6"/>
    <w:rsid w:val="00A47F23"/>
    <w:rsid w:val="00A53F06"/>
    <w:rsid w:val="00A54B72"/>
    <w:rsid w:val="00A54D59"/>
    <w:rsid w:val="00A56128"/>
    <w:rsid w:val="00A576AD"/>
    <w:rsid w:val="00A579A7"/>
    <w:rsid w:val="00A57B5D"/>
    <w:rsid w:val="00A60534"/>
    <w:rsid w:val="00A619CA"/>
    <w:rsid w:val="00A61DE0"/>
    <w:rsid w:val="00A6510F"/>
    <w:rsid w:val="00A65C79"/>
    <w:rsid w:val="00A668F0"/>
    <w:rsid w:val="00A66B72"/>
    <w:rsid w:val="00A66BEC"/>
    <w:rsid w:val="00A67060"/>
    <w:rsid w:val="00A67133"/>
    <w:rsid w:val="00A67D99"/>
    <w:rsid w:val="00A71D73"/>
    <w:rsid w:val="00A74058"/>
    <w:rsid w:val="00A749E8"/>
    <w:rsid w:val="00A758B4"/>
    <w:rsid w:val="00A76B1F"/>
    <w:rsid w:val="00A77A53"/>
    <w:rsid w:val="00A77CE1"/>
    <w:rsid w:val="00A80111"/>
    <w:rsid w:val="00A803EA"/>
    <w:rsid w:val="00A8116B"/>
    <w:rsid w:val="00A816DB"/>
    <w:rsid w:val="00A8177D"/>
    <w:rsid w:val="00A820B9"/>
    <w:rsid w:val="00A82165"/>
    <w:rsid w:val="00A84B74"/>
    <w:rsid w:val="00A84E31"/>
    <w:rsid w:val="00A84FBD"/>
    <w:rsid w:val="00A860FD"/>
    <w:rsid w:val="00A863C9"/>
    <w:rsid w:val="00A87695"/>
    <w:rsid w:val="00A87976"/>
    <w:rsid w:val="00A932F1"/>
    <w:rsid w:val="00A93324"/>
    <w:rsid w:val="00A946DF"/>
    <w:rsid w:val="00A94776"/>
    <w:rsid w:val="00A94892"/>
    <w:rsid w:val="00A9490C"/>
    <w:rsid w:val="00A949AD"/>
    <w:rsid w:val="00A954F4"/>
    <w:rsid w:val="00A958F8"/>
    <w:rsid w:val="00A95997"/>
    <w:rsid w:val="00A97063"/>
    <w:rsid w:val="00AA06B1"/>
    <w:rsid w:val="00AA0C4B"/>
    <w:rsid w:val="00AA27F5"/>
    <w:rsid w:val="00AA3917"/>
    <w:rsid w:val="00AA4852"/>
    <w:rsid w:val="00AA55DD"/>
    <w:rsid w:val="00AA666F"/>
    <w:rsid w:val="00AA6BC7"/>
    <w:rsid w:val="00AB0D03"/>
    <w:rsid w:val="00AB1807"/>
    <w:rsid w:val="00AB1F2F"/>
    <w:rsid w:val="00AB3749"/>
    <w:rsid w:val="00AB58AD"/>
    <w:rsid w:val="00AB5BC2"/>
    <w:rsid w:val="00AB715A"/>
    <w:rsid w:val="00AB76F2"/>
    <w:rsid w:val="00AC0489"/>
    <w:rsid w:val="00AC0E1D"/>
    <w:rsid w:val="00AC1EFA"/>
    <w:rsid w:val="00AC205C"/>
    <w:rsid w:val="00AC2B01"/>
    <w:rsid w:val="00AC2C6C"/>
    <w:rsid w:val="00AC378A"/>
    <w:rsid w:val="00AC5352"/>
    <w:rsid w:val="00AC586B"/>
    <w:rsid w:val="00AC6B65"/>
    <w:rsid w:val="00AC6EF8"/>
    <w:rsid w:val="00AD18F5"/>
    <w:rsid w:val="00AD20FC"/>
    <w:rsid w:val="00AD25F3"/>
    <w:rsid w:val="00AD27F4"/>
    <w:rsid w:val="00AD2D8E"/>
    <w:rsid w:val="00AD2EEF"/>
    <w:rsid w:val="00AD2F81"/>
    <w:rsid w:val="00AD340D"/>
    <w:rsid w:val="00AD3F9B"/>
    <w:rsid w:val="00AD3FEA"/>
    <w:rsid w:val="00AD41EE"/>
    <w:rsid w:val="00AD44D5"/>
    <w:rsid w:val="00AD54A6"/>
    <w:rsid w:val="00AE0D41"/>
    <w:rsid w:val="00AE111E"/>
    <w:rsid w:val="00AE19FB"/>
    <w:rsid w:val="00AE1B4E"/>
    <w:rsid w:val="00AE1C74"/>
    <w:rsid w:val="00AE26F7"/>
    <w:rsid w:val="00AE47B3"/>
    <w:rsid w:val="00AE598A"/>
    <w:rsid w:val="00AE5B7C"/>
    <w:rsid w:val="00AE5DE9"/>
    <w:rsid w:val="00AE6198"/>
    <w:rsid w:val="00AE64DB"/>
    <w:rsid w:val="00AE789E"/>
    <w:rsid w:val="00AE7B07"/>
    <w:rsid w:val="00AF0488"/>
    <w:rsid w:val="00AF0C98"/>
    <w:rsid w:val="00AF0D28"/>
    <w:rsid w:val="00AF24A5"/>
    <w:rsid w:val="00AF3F67"/>
    <w:rsid w:val="00AF5B98"/>
    <w:rsid w:val="00AF7681"/>
    <w:rsid w:val="00AF7B9A"/>
    <w:rsid w:val="00AF7D2E"/>
    <w:rsid w:val="00B005AC"/>
    <w:rsid w:val="00B014D8"/>
    <w:rsid w:val="00B01996"/>
    <w:rsid w:val="00B01D97"/>
    <w:rsid w:val="00B01F46"/>
    <w:rsid w:val="00B02289"/>
    <w:rsid w:val="00B02B0B"/>
    <w:rsid w:val="00B04547"/>
    <w:rsid w:val="00B05562"/>
    <w:rsid w:val="00B056CD"/>
    <w:rsid w:val="00B05877"/>
    <w:rsid w:val="00B06162"/>
    <w:rsid w:val="00B07544"/>
    <w:rsid w:val="00B1134F"/>
    <w:rsid w:val="00B11658"/>
    <w:rsid w:val="00B1166C"/>
    <w:rsid w:val="00B12E93"/>
    <w:rsid w:val="00B139A9"/>
    <w:rsid w:val="00B15002"/>
    <w:rsid w:val="00B15B71"/>
    <w:rsid w:val="00B16949"/>
    <w:rsid w:val="00B222C4"/>
    <w:rsid w:val="00B22771"/>
    <w:rsid w:val="00B22E16"/>
    <w:rsid w:val="00B24757"/>
    <w:rsid w:val="00B24807"/>
    <w:rsid w:val="00B256D1"/>
    <w:rsid w:val="00B26922"/>
    <w:rsid w:val="00B26EFA"/>
    <w:rsid w:val="00B27097"/>
    <w:rsid w:val="00B27504"/>
    <w:rsid w:val="00B276A9"/>
    <w:rsid w:val="00B30076"/>
    <w:rsid w:val="00B30525"/>
    <w:rsid w:val="00B3055B"/>
    <w:rsid w:val="00B30E95"/>
    <w:rsid w:val="00B30E9D"/>
    <w:rsid w:val="00B31257"/>
    <w:rsid w:val="00B31B51"/>
    <w:rsid w:val="00B332A1"/>
    <w:rsid w:val="00B33564"/>
    <w:rsid w:val="00B355BB"/>
    <w:rsid w:val="00B35B0B"/>
    <w:rsid w:val="00B36676"/>
    <w:rsid w:val="00B378BE"/>
    <w:rsid w:val="00B37B4C"/>
    <w:rsid w:val="00B40903"/>
    <w:rsid w:val="00B427A5"/>
    <w:rsid w:val="00B443FC"/>
    <w:rsid w:val="00B44A54"/>
    <w:rsid w:val="00B44FB8"/>
    <w:rsid w:val="00B46416"/>
    <w:rsid w:val="00B50A64"/>
    <w:rsid w:val="00B518B2"/>
    <w:rsid w:val="00B5230E"/>
    <w:rsid w:val="00B5256A"/>
    <w:rsid w:val="00B52E8B"/>
    <w:rsid w:val="00B5313A"/>
    <w:rsid w:val="00B531D5"/>
    <w:rsid w:val="00B54509"/>
    <w:rsid w:val="00B5472E"/>
    <w:rsid w:val="00B55F22"/>
    <w:rsid w:val="00B56B3E"/>
    <w:rsid w:val="00B57A20"/>
    <w:rsid w:val="00B603E6"/>
    <w:rsid w:val="00B605D1"/>
    <w:rsid w:val="00B60907"/>
    <w:rsid w:val="00B6286E"/>
    <w:rsid w:val="00B62E0C"/>
    <w:rsid w:val="00B63458"/>
    <w:rsid w:val="00B637F6"/>
    <w:rsid w:val="00B638ED"/>
    <w:rsid w:val="00B64B08"/>
    <w:rsid w:val="00B660B8"/>
    <w:rsid w:val="00B6654A"/>
    <w:rsid w:val="00B6739D"/>
    <w:rsid w:val="00B67F3E"/>
    <w:rsid w:val="00B67FD4"/>
    <w:rsid w:val="00B716C1"/>
    <w:rsid w:val="00B71EDD"/>
    <w:rsid w:val="00B71FF1"/>
    <w:rsid w:val="00B7247A"/>
    <w:rsid w:val="00B72853"/>
    <w:rsid w:val="00B72989"/>
    <w:rsid w:val="00B73101"/>
    <w:rsid w:val="00B74F7C"/>
    <w:rsid w:val="00B75B08"/>
    <w:rsid w:val="00B763CA"/>
    <w:rsid w:val="00B7641C"/>
    <w:rsid w:val="00B77B25"/>
    <w:rsid w:val="00B77CC5"/>
    <w:rsid w:val="00B80107"/>
    <w:rsid w:val="00B80203"/>
    <w:rsid w:val="00B80D5E"/>
    <w:rsid w:val="00B80D77"/>
    <w:rsid w:val="00B8179E"/>
    <w:rsid w:val="00B82459"/>
    <w:rsid w:val="00B82B69"/>
    <w:rsid w:val="00B84EC3"/>
    <w:rsid w:val="00B85381"/>
    <w:rsid w:val="00B85393"/>
    <w:rsid w:val="00B85877"/>
    <w:rsid w:val="00B85AB4"/>
    <w:rsid w:val="00B86848"/>
    <w:rsid w:val="00B86AC8"/>
    <w:rsid w:val="00B9110F"/>
    <w:rsid w:val="00B91734"/>
    <w:rsid w:val="00B91B7C"/>
    <w:rsid w:val="00B92913"/>
    <w:rsid w:val="00B92F16"/>
    <w:rsid w:val="00B936D5"/>
    <w:rsid w:val="00B93856"/>
    <w:rsid w:val="00B94302"/>
    <w:rsid w:val="00B952A0"/>
    <w:rsid w:val="00B959EA"/>
    <w:rsid w:val="00B962DE"/>
    <w:rsid w:val="00B96E5B"/>
    <w:rsid w:val="00B973EA"/>
    <w:rsid w:val="00B97C41"/>
    <w:rsid w:val="00B9822E"/>
    <w:rsid w:val="00BA0068"/>
    <w:rsid w:val="00BA0165"/>
    <w:rsid w:val="00BA14A9"/>
    <w:rsid w:val="00BA21FA"/>
    <w:rsid w:val="00BA25E6"/>
    <w:rsid w:val="00BA4EC1"/>
    <w:rsid w:val="00BA5BF1"/>
    <w:rsid w:val="00BA5DB2"/>
    <w:rsid w:val="00BA684C"/>
    <w:rsid w:val="00BB07B2"/>
    <w:rsid w:val="00BB10D6"/>
    <w:rsid w:val="00BB1A23"/>
    <w:rsid w:val="00BB269B"/>
    <w:rsid w:val="00BB4DA9"/>
    <w:rsid w:val="00BB7D98"/>
    <w:rsid w:val="00BC0688"/>
    <w:rsid w:val="00BC1681"/>
    <w:rsid w:val="00BC2490"/>
    <w:rsid w:val="00BC367A"/>
    <w:rsid w:val="00BC4400"/>
    <w:rsid w:val="00BC492D"/>
    <w:rsid w:val="00BC4A60"/>
    <w:rsid w:val="00BC509D"/>
    <w:rsid w:val="00BC5376"/>
    <w:rsid w:val="00BC54C9"/>
    <w:rsid w:val="00BC5A39"/>
    <w:rsid w:val="00BC5FFF"/>
    <w:rsid w:val="00BC6575"/>
    <w:rsid w:val="00BC6B85"/>
    <w:rsid w:val="00BC7070"/>
    <w:rsid w:val="00BD0810"/>
    <w:rsid w:val="00BD134D"/>
    <w:rsid w:val="00BD3128"/>
    <w:rsid w:val="00BD350A"/>
    <w:rsid w:val="00BD4041"/>
    <w:rsid w:val="00BD5876"/>
    <w:rsid w:val="00BD6405"/>
    <w:rsid w:val="00BE0080"/>
    <w:rsid w:val="00BE0382"/>
    <w:rsid w:val="00BE19A2"/>
    <w:rsid w:val="00BE4142"/>
    <w:rsid w:val="00BE51AA"/>
    <w:rsid w:val="00BE53B1"/>
    <w:rsid w:val="00BE68BB"/>
    <w:rsid w:val="00BE7958"/>
    <w:rsid w:val="00BE7A3E"/>
    <w:rsid w:val="00BF004C"/>
    <w:rsid w:val="00BF08F9"/>
    <w:rsid w:val="00BF10DB"/>
    <w:rsid w:val="00BF149E"/>
    <w:rsid w:val="00BF221A"/>
    <w:rsid w:val="00BF33F9"/>
    <w:rsid w:val="00BF396C"/>
    <w:rsid w:val="00BF3A6D"/>
    <w:rsid w:val="00BF3F33"/>
    <w:rsid w:val="00BF3F52"/>
    <w:rsid w:val="00BF41F7"/>
    <w:rsid w:val="00BF4369"/>
    <w:rsid w:val="00BF4465"/>
    <w:rsid w:val="00BF49CA"/>
    <w:rsid w:val="00BF4CAB"/>
    <w:rsid w:val="00BF4F4E"/>
    <w:rsid w:val="00BF52E1"/>
    <w:rsid w:val="00BF5874"/>
    <w:rsid w:val="00BF5FF5"/>
    <w:rsid w:val="00BF72CC"/>
    <w:rsid w:val="00C0036F"/>
    <w:rsid w:val="00C0083D"/>
    <w:rsid w:val="00C02D48"/>
    <w:rsid w:val="00C03970"/>
    <w:rsid w:val="00C04220"/>
    <w:rsid w:val="00C04F29"/>
    <w:rsid w:val="00C0509A"/>
    <w:rsid w:val="00C05C71"/>
    <w:rsid w:val="00C06044"/>
    <w:rsid w:val="00C063F6"/>
    <w:rsid w:val="00C06636"/>
    <w:rsid w:val="00C06B7A"/>
    <w:rsid w:val="00C06E54"/>
    <w:rsid w:val="00C075F8"/>
    <w:rsid w:val="00C0782E"/>
    <w:rsid w:val="00C07DB0"/>
    <w:rsid w:val="00C07E03"/>
    <w:rsid w:val="00C11B34"/>
    <w:rsid w:val="00C11FBD"/>
    <w:rsid w:val="00C122EE"/>
    <w:rsid w:val="00C140D4"/>
    <w:rsid w:val="00C155AE"/>
    <w:rsid w:val="00C1570E"/>
    <w:rsid w:val="00C158E3"/>
    <w:rsid w:val="00C15A0C"/>
    <w:rsid w:val="00C15E96"/>
    <w:rsid w:val="00C16470"/>
    <w:rsid w:val="00C16CC8"/>
    <w:rsid w:val="00C20818"/>
    <w:rsid w:val="00C2091D"/>
    <w:rsid w:val="00C2279B"/>
    <w:rsid w:val="00C2289B"/>
    <w:rsid w:val="00C22DED"/>
    <w:rsid w:val="00C2312A"/>
    <w:rsid w:val="00C23743"/>
    <w:rsid w:val="00C2476D"/>
    <w:rsid w:val="00C2542F"/>
    <w:rsid w:val="00C25A14"/>
    <w:rsid w:val="00C26E9A"/>
    <w:rsid w:val="00C26EC2"/>
    <w:rsid w:val="00C27F45"/>
    <w:rsid w:val="00C30711"/>
    <w:rsid w:val="00C307FD"/>
    <w:rsid w:val="00C3106B"/>
    <w:rsid w:val="00C31935"/>
    <w:rsid w:val="00C3194A"/>
    <w:rsid w:val="00C3249C"/>
    <w:rsid w:val="00C33145"/>
    <w:rsid w:val="00C337A4"/>
    <w:rsid w:val="00C33C52"/>
    <w:rsid w:val="00C3400F"/>
    <w:rsid w:val="00C34908"/>
    <w:rsid w:val="00C34D79"/>
    <w:rsid w:val="00C34FFB"/>
    <w:rsid w:val="00C35100"/>
    <w:rsid w:val="00C35E16"/>
    <w:rsid w:val="00C3778E"/>
    <w:rsid w:val="00C37CA6"/>
    <w:rsid w:val="00C4072E"/>
    <w:rsid w:val="00C40B14"/>
    <w:rsid w:val="00C41357"/>
    <w:rsid w:val="00C41A58"/>
    <w:rsid w:val="00C42F9A"/>
    <w:rsid w:val="00C432AC"/>
    <w:rsid w:val="00C434AC"/>
    <w:rsid w:val="00C440DD"/>
    <w:rsid w:val="00C51C37"/>
    <w:rsid w:val="00C533C3"/>
    <w:rsid w:val="00C54723"/>
    <w:rsid w:val="00C54A28"/>
    <w:rsid w:val="00C54EFB"/>
    <w:rsid w:val="00C550F1"/>
    <w:rsid w:val="00C55265"/>
    <w:rsid w:val="00C5695F"/>
    <w:rsid w:val="00C56F08"/>
    <w:rsid w:val="00C5714B"/>
    <w:rsid w:val="00C5727A"/>
    <w:rsid w:val="00C57954"/>
    <w:rsid w:val="00C57C70"/>
    <w:rsid w:val="00C61246"/>
    <w:rsid w:val="00C62740"/>
    <w:rsid w:val="00C62945"/>
    <w:rsid w:val="00C6301F"/>
    <w:rsid w:val="00C63178"/>
    <w:rsid w:val="00C63F4E"/>
    <w:rsid w:val="00C64154"/>
    <w:rsid w:val="00C64D01"/>
    <w:rsid w:val="00C65F6D"/>
    <w:rsid w:val="00C66D01"/>
    <w:rsid w:val="00C67399"/>
    <w:rsid w:val="00C6753F"/>
    <w:rsid w:val="00C67699"/>
    <w:rsid w:val="00C67ACC"/>
    <w:rsid w:val="00C67C2E"/>
    <w:rsid w:val="00C67DFA"/>
    <w:rsid w:val="00C707F6"/>
    <w:rsid w:val="00C7166D"/>
    <w:rsid w:val="00C726B0"/>
    <w:rsid w:val="00C73956"/>
    <w:rsid w:val="00C73D1F"/>
    <w:rsid w:val="00C76485"/>
    <w:rsid w:val="00C76B3D"/>
    <w:rsid w:val="00C800FA"/>
    <w:rsid w:val="00C80A63"/>
    <w:rsid w:val="00C81349"/>
    <w:rsid w:val="00C81D08"/>
    <w:rsid w:val="00C82935"/>
    <w:rsid w:val="00C82DD5"/>
    <w:rsid w:val="00C839AA"/>
    <w:rsid w:val="00C8473C"/>
    <w:rsid w:val="00C861F5"/>
    <w:rsid w:val="00C86CDE"/>
    <w:rsid w:val="00C90282"/>
    <w:rsid w:val="00C91BE2"/>
    <w:rsid w:val="00C92154"/>
    <w:rsid w:val="00C9216B"/>
    <w:rsid w:val="00C92814"/>
    <w:rsid w:val="00C94306"/>
    <w:rsid w:val="00C9598F"/>
    <w:rsid w:val="00C95AA9"/>
    <w:rsid w:val="00C963AE"/>
    <w:rsid w:val="00C968BB"/>
    <w:rsid w:val="00C97182"/>
    <w:rsid w:val="00CA0D1D"/>
    <w:rsid w:val="00CA1B31"/>
    <w:rsid w:val="00CA1BA5"/>
    <w:rsid w:val="00CA1F33"/>
    <w:rsid w:val="00CA2280"/>
    <w:rsid w:val="00CA2D79"/>
    <w:rsid w:val="00CA40F2"/>
    <w:rsid w:val="00CA5891"/>
    <w:rsid w:val="00CA7562"/>
    <w:rsid w:val="00CB0B20"/>
    <w:rsid w:val="00CB2A70"/>
    <w:rsid w:val="00CB4D3A"/>
    <w:rsid w:val="00CB6148"/>
    <w:rsid w:val="00CB62DA"/>
    <w:rsid w:val="00CB71AF"/>
    <w:rsid w:val="00CB7636"/>
    <w:rsid w:val="00CB7A82"/>
    <w:rsid w:val="00CC00A8"/>
    <w:rsid w:val="00CC0837"/>
    <w:rsid w:val="00CC096C"/>
    <w:rsid w:val="00CC2BC3"/>
    <w:rsid w:val="00CC2E07"/>
    <w:rsid w:val="00CC2FBE"/>
    <w:rsid w:val="00CC3151"/>
    <w:rsid w:val="00CC3168"/>
    <w:rsid w:val="00CC44C2"/>
    <w:rsid w:val="00CC461B"/>
    <w:rsid w:val="00CC5083"/>
    <w:rsid w:val="00CC5554"/>
    <w:rsid w:val="00CC5E29"/>
    <w:rsid w:val="00CC6C03"/>
    <w:rsid w:val="00CD075F"/>
    <w:rsid w:val="00CD1638"/>
    <w:rsid w:val="00CD183D"/>
    <w:rsid w:val="00CD18B8"/>
    <w:rsid w:val="00CD1B3E"/>
    <w:rsid w:val="00CD32D8"/>
    <w:rsid w:val="00CD3A34"/>
    <w:rsid w:val="00CD574F"/>
    <w:rsid w:val="00CD68DD"/>
    <w:rsid w:val="00CD6BB5"/>
    <w:rsid w:val="00CD7192"/>
    <w:rsid w:val="00CE1109"/>
    <w:rsid w:val="00CE3C82"/>
    <w:rsid w:val="00CE4F62"/>
    <w:rsid w:val="00CE546C"/>
    <w:rsid w:val="00CE58D6"/>
    <w:rsid w:val="00CE5E8A"/>
    <w:rsid w:val="00CE6D36"/>
    <w:rsid w:val="00CE73E8"/>
    <w:rsid w:val="00CF0EE3"/>
    <w:rsid w:val="00CF24BD"/>
    <w:rsid w:val="00CF28B0"/>
    <w:rsid w:val="00CF2C78"/>
    <w:rsid w:val="00CF3C39"/>
    <w:rsid w:val="00CF450C"/>
    <w:rsid w:val="00CF4CC7"/>
    <w:rsid w:val="00CF59A2"/>
    <w:rsid w:val="00CF6176"/>
    <w:rsid w:val="00CF6410"/>
    <w:rsid w:val="00CF7259"/>
    <w:rsid w:val="00CF7296"/>
    <w:rsid w:val="00D00421"/>
    <w:rsid w:val="00D012E5"/>
    <w:rsid w:val="00D01CEA"/>
    <w:rsid w:val="00D0201E"/>
    <w:rsid w:val="00D02512"/>
    <w:rsid w:val="00D02C7C"/>
    <w:rsid w:val="00D03AD9"/>
    <w:rsid w:val="00D0495E"/>
    <w:rsid w:val="00D06BDD"/>
    <w:rsid w:val="00D1002B"/>
    <w:rsid w:val="00D10825"/>
    <w:rsid w:val="00D11197"/>
    <w:rsid w:val="00D117ED"/>
    <w:rsid w:val="00D11D20"/>
    <w:rsid w:val="00D11E78"/>
    <w:rsid w:val="00D121D1"/>
    <w:rsid w:val="00D12412"/>
    <w:rsid w:val="00D12663"/>
    <w:rsid w:val="00D12EC2"/>
    <w:rsid w:val="00D13696"/>
    <w:rsid w:val="00D14305"/>
    <w:rsid w:val="00D169F1"/>
    <w:rsid w:val="00D20B9C"/>
    <w:rsid w:val="00D21C5B"/>
    <w:rsid w:val="00D223CA"/>
    <w:rsid w:val="00D22A70"/>
    <w:rsid w:val="00D24331"/>
    <w:rsid w:val="00D2434C"/>
    <w:rsid w:val="00D246CF"/>
    <w:rsid w:val="00D24DB8"/>
    <w:rsid w:val="00D261C1"/>
    <w:rsid w:val="00D2674A"/>
    <w:rsid w:val="00D26A8F"/>
    <w:rsid w:val="00D26E00"/>
    <w:rsid w:val="00D275C2"/>
    <w:rsid w:val="00D277B4"/>
    <w:rsid w:val="00D314A5"/>
    <w:rsid w:val="00D32453"/>
    <w:rsid w:val="00D325E9"/>
    <w:rsid w:val="00D32CC6"/>
    <w:rsid w:val="00D33436"/>
    <w:rsid w:val="00D34810"/>
    <w:rsid w:val="00D34FF9"/>
    <w:rsid w:val="00D35407"/>
    <w:rsid w:val="00D35B7F"/>
    <w:rsid w:val="00D36975"/>
    <w:rsid w:val="00D36BDC"/>
    <w:rsid w:val="00D37B06"/>
    <w:rsid w:val="00D37EED"/>
    <w:rsid w:val="00D4041D"/>
    <w:rsid w:val="00D40455"/>
    <w:rsid w:val="00D40685"/>
    <w:rsid w:val="00D42354"/>
    <w:rsid w:val="00D436D4"/>
    <w:rsid w:val="00D4488A"/>
    <w:rsid w:val="00D44AD2"/>
    <w:rsid w:val="00D45131"/>
    <w:rsid w:val="00D4630D"/>
    <w:rsid w:val="00D46717"/>
    <w:rsid w:val="00D467A5"/>
    <w:rsid w:val="00D47DD9"/>
    <w:rsid w:val="00D50157"/>
    <w:rsid w:val="00D50376"/>
    <w:rsid w:val="00D50784"/>
    <w:rsid w:val="00D50BDA"/>
    <w:rsid w:val="00D51351"/>
    <w:rsid w:val="00D51BFA"/>
    <w:rsid w:val="00D52113"/>
    <w:rsid w:val="00D52E88"/>
    <w:rsid w:val="00D52F0B"/>
    <w:rsid w:val="00D536B9"/>
    <w:rsid w:val="00D558F8"/>
    <w:rsid w:val="00D55E5D"/>
    <w:rsid w:val="00D567FD"/>
    <w:rsid w:val="00D60C93"/>
    <w:rsid w:val="00D60F5E"/>
    <w:rsid w:val="00D610C4"/>
    <w:rsid w:val="00D61B26"/>
    <w:rsid w:val="00D6477C"/>
    <w:rsid w:val="00D655D7"/>
    <w:rsid w:val="00D66324"/>
    <w:rsid w:val="00D668A9"/>
    <w:rsid w:val="00D675EA"/>
    <w:rsid w:val="00D678D7"/>
    <w:rsid w:val="00D71CFD"/>
    <w:rsid w:val="00D74F23"/>
    <w:rsid w:val="00D75653"/>
    <w:rsid w:val="00D75E59"/>
    <w:rsid w:val="00D76314"/>
    <w:rsid w:val="00D771C8"/>
    <w:rsid w:val="00D77DEC"/>
    <w:rsid w:val="00D8078C"/>
    <w:rsid w:val="00D82381"/>
    <w:rsid w:val="00D827EF"/>
    <w:rsid w:val="00D84E04"/>
    <w:rsid w:val="00D85D11"/>
    <w:rsid w:val="00D85D51"/>
    <w:rsid w:val="00D85DAF"/>
    <w:rsid w:val="00D85F5F"/>
    <w:rsid w:val="00D86D4A"/>
    <w:rsid w:val="00D86F2E"/>
    <w:rsid w:val="00D87D9C"/>
    <w:rsid w:val="00D87E99"/>
    <w:rsid w:val="00D90475"/>
    <w:rsid w:val="00D91775"/>
    <w:rsid w:val="00D91AD9"/>
    <w:rsid w:val="00D9373F"/>
    <w:rsid w:val="00D94643"/>
    <w:rsid w:val="00D96324"/>
    <w:rsid w:val="00D96976"/>
    <w:rsid w:val="00D969BD"/>
    <w:rsid w:val="00DA0059"/>
    <w:rsid w:val="00DA06B6"/>
    <w:rsid w:val="00DA0A2F"/>
    <w:rsid w:val="00DA0EFD"/>
    <w:rsid w:val="00DA3CAB"/>
    <w:rsid w:val="00DA4613"/>
    <w:rsid w:val="00DA4B4F"/>
    <w:rsid w:val="00DA5766"/>
    <w:rsid w:val="00DA5AB8"/>
    <w:rsid w:val="00DA606A"/>
    <w:rsid w:val="00DA6113"/>
    <w:rsid w:val="00DA61F8"/>
    <w:rsid w:val="00DA63C2"/>
    <w:rsid w:val="00DA6E51"/>
    <w:rsid w:val="00DA770E"/>
    <w:rsid w:val="00DA78AB"/>
    <w:rsid w:val="00DB0882"/>
    <w:rsid w:val="00DB1103"/>
    <w:rsid w:val="00DB1D0B"/>
    <w:rsid w:val="00DB217D"/>
    <w:rsid w:val="00DB23B6"/>
    <w:rsid w:val="00DB3A46"/>
    <w:rsid w:val="00DB4936"/>
    <w:rsid w:val="00DB514D"/>
    <w:rsid w:val="00DB581D"/>
    <w:rsid w:val="00DB6119"/>
    <w:rsid w:val="00DB77BA"/>
    <w:rsid w:val="00DC0151"/>
    <w:rsid w:val="00DC04AD"/>
    <w:rsid w:val="00DC0846"/>
    <w:rsid w:val="00DC3C53"/>
    <w:rsid w:val="00DC436D"/>
    <w:rsid w:val="00DC476A"/>
    <w:rsid w:val="00DC4783"/>
    <w:rsid w:val="00DC652B"/>
    <w:rsid w:val="00DC70DE"/>
    <w:rsid w:val="00DD0FED"/>
    <w:rsid w:val="00DD384A"/>
    <w:rsid w:val="00DD3BB2"/>
    <w:rsid w:val="00DD5686"/>
    <w:rsid w:val="00DD5DED"/>
    <w:rsid w:val="00DE0595"/>
    <w:rsid w:val="00DE1F0F"/>
    <w:rsid w:val="00DE2F13"/>
    <w:rsid w:val="00DE308D"/>
    <w:rsid w:val="00DE517E"/>
    <w:rsid w:val="00DE5212"/>
    <w:rsid w:val="00DE5416"/>
    <w:rsid w:val="00DE6985"/>
    <w:rsid w:val="00DE6D9B"/>
    <w:rsid w:val="00DE76CB"/>
    <w:rsid w:val="00DE7934"/>
    <w:rsid w:val="00DE79F8"/>
    <w:rsid w:val="00DE7D76"/>
    <w:rsid w:val="00DF1299"/>
    <w:rsid w:val="00DF1596"/>
    <w:rsid w:val="00DF3432"/>
    <w:rsid w:val="00DF471C"/>
    <w:rsid w:val="00DF5383"/>
    <w:rsid w:val="00DF5DD1"/>
    <w:rsid w:val="00DF6B10"/>
    <w:rsid w:val="00DF6FE4"/>
    <w:rsid w:val="00DF715D"/>
    <w:rsid w:val="00DF722E"/>
    <w:rsid w:val="00DF7596"/>
    <w:rsid w:val="00DF79EC"/>
    <w:rsid w:val="00DF7EA6"/>
    <w:rsid w:val="00E00137"/>
    <w:rsid w:val="00E0239A"/>
    <w:rsid w:val="00E034B2"/>
    <w:rsid w:val="00E059FD"/>
    <w:rsid w:val="00E05C1A"/>
    <w:rsid w:val="00E06086"/>
    <w:rsid w:val="00E061B2"/>
    <w:rsid w:val="00E06F34"/>
    <w:rsid w:val="00E07A9D"/>
    <w:rsid w:val="00E10616"/>
    <w:rsid w:val="00E108EF"/>
    <w:rsid w:val="00E11C7E"/>
    <w:rsid w:val="00E12A95"/>
    <w:rsid w:val="00E1301C"/>
    <w:rsid w:val="00E1309C"/>
    <w:rsid w:val="00E14A8D"/>
    <w:rsid w:val="00E14FBF"/>
    <w:rsid w:val="00E1529B"/>
    <w:rsid w:val="00E15DDD"/>
    <w:rsid w:val="00E17273"/>
    <w:rsid w:val="00E209C9"/>
    <w:rsid w:val="00E20DF3"/>
    <w:rsid w:val="00E220AE"/>
    <w:rsid w:val="00E22C3F"/>
    <w:rsid w:val="00E236CA"/>
    <w:rsid w:val="00E2480E"/>
    <w:rsid w:val="00E252D9"/>
    <w:rsid w:val="00E26255"/>
    <w:rsid w:val="00E2709F"/>
    <w:rsid w:val="00E27C4B"/>
    <w:rsid w:val="00E30FDA"/>
    <w:rsid w:val="00E3156D"/>
    <w:rsid w:val="00E3186A"/>
    <w:rsid w:val="00E31F4E"/>
    <w:rsid w:val="00E320D9"/>
    <w:rsid w:val="00E325E6"/>
    <w:rsid w:val="00E32DCB"/>
    <w:rsid w:val="00E32EEC"/>
    <w:rsid w:val="00E33935"/>
    <w:rsid w:val="00E339D6"/>
    <w:rsid w:val="00E33C95"/>
    <w:rsid w:val="00E34BCE"/>
    <w:rsid w:val="00E357EF"/>
    <w:rsid w:val="00E36A25"/>
    <w:rsid w:val="00E36CFD"/>
    <w:rsid w:val="00E370A6"/>
    <w:rsid w:val="00E375A8"/>
    <w:rsid w:val="00E37BCA"/>
    <w:rsid w:val="00E40BA3"/>
    <w:rsid w:val="00E4157B"/>
    <w:rsid w:val="00E43875"/>
    <w:rsid w:val="00E43F01"/>
    <w:rsid w:val="00E44ECC"/>
    <w:rsid w:val="00E45153"/>
    <w:rsid w:val="00E452FE"/>
    <w:rsid w:val="00E471AB"/>
    <w:rsid w:val="00E50E8E"/>
    <w:rsid w:val="00E515FE"/>
    <w:rsid w:val="00E51939"/>
    <w:rsid w:val="00E53586"/>
    <w:rsid w:val="00E54258"/>
    <w:rsid w:val="00E5465D"/>
    <w:rsid w:val="00E54748"/>
    <w:rsid w:val="00E5498C"/>
    <w:rsid w:val="00E55580"/>
    <w:rsid w:val="00E5673E"/>
    <w:rsid w:val="00E57896"/>
    <w:rsid w:val="00E57EFF"/>
    <w:rsid w:val="00E600DC"/>
    <w:rsid w:val="00E6352D"/>
    <w:rsid w:val="00E63EE2"/>
    <w:rsid w:val="00E65709"/>
    <w:rsid w:val="00E6615E"/>
    <w:rsid w:val="00E6688F"/>
    <w:rsid w:val="00E6719D"/>
    <w:rsid w:val="00E6729B"/>
    <w:rsid w:val="00E717F5"/>
    <w:rsid w:val="00E7236A"/>
    <w:rsid w:val="00E72B40"/>
    <w:rsid w:val="00E7320C"/>
    <w:rsid w:val="00E73A08"/>
    <w:rsid w:val="00E73CB6"/>
    <w:rsid w:val="00E7401A"/>
    <w:rsid w:val="00E74D0C"/>
    <w:rsid w:val="00E75274"/>
    <w:rsid w:val="00E753B7"/>
    <w:rsid w:val="00E754BD"/>
    <w:rsid w:val="00E75713"/>
    <w:rsid w:val="00E765A5"/>
    <w:rsid w:val="00E77B55"/>
    <w:rsid w:val="00E77B9F"/>
    <w:rsid w:val="00E77DD2"/>
    <w:rsid w:val="00E81244"/>
    <w:rsid w:val="00E82CB2"/>
    <w:rsid w:val="00E82D19"/>
    <w:rsid w:val="00E82D94"/>
    <w:rsid w:val="00E83255"/>
    <w:rsid w:val="00E834EB"/>
    <w:rsid w:val="00E84F4E"/>
    <w:rsid w:val="00E850A7"/>
    <w:rsid w:val="00E851B9"/>
    <w:rsid w:val="00E87465"/>
    <w:rsid w:val="00E875A6"/>
    <w:rsid w:val="00E92936"/>
    <w:rsid w:val="00E930EF"/>
    <w:rsid w:val="00E940B0"/>
    <w:rsid w:val="00E942C2"/>
    <w:rsid w:val="00E952A2"/>
    <w:rsid w:val="00E95CC5"/>
    <w:rsid w:val="00E96759"/>
    <w:rsid w:val="00E96C14"/>
    <w:rsid w:val="00E96E0B"/>
    <w:rsid w:val="00E971AC"/>
    <w:rsid w:val="00E9727A"/>
    <w:rsid w:val="00E976A1"/>
    <w:rsid w:val="00EA026E"/>
    <w:rsid w:val="00EA08A8"/>
    <w:rsid w:val="00EA0ED5"/>
    <w:rsid w:val="00EA0F9A"/>
    <w:rsid w:val="00EA1897"/>
    <w:rsid w:val="00EA2379"/>
    <w:rsid w:val="00EA29FA"/>
    <w:rsid w:val="00EB14DD"/>
    <w:rsid w:val="00EB2AD8"/>
    <w:rsid w:val="00EB36BF"/>
    <w:rsid w:val="00EB3EB1"/>
    <w:rsid w:val="00EB42BB"/>
    <w:rsid w:val="00EB49D7"/>
    <w:rsid w:val="00EB579F"/>
    <w:rsid w:val="00EB5868"/>
    <w:rsid w:val="00EB6B64"/>
    <w:rsid w:val="00EC032C"/>
    <w:rsid w:val="00EC0E5D"/>
    <w:rsid w:val="00EC1A8B"/>
    <w:rsid w:val="00EC2714"/>
    <w:rsid w:val="00EC3511"/>
    <w:rsid w:val="00EC35AC"/>
    <w:rsid w:val="00EC376B"/>
    <w:rsid w:val="00EC492D"/>
    <w:rsid w:val="00EC4B8B"/>
    <w:rsid w:val="00EC5DB9"/>
    <w:rsid w:val="00EC6DD0"/>
    <w:rsid w:val="00EC70A7"/>
    <w:rsid w:val="00EC7A0E"/>
    <w:rsid w:val="00ED33E2"/>
    <w:rsid w:val="00ED3BE0"/>
    <w:rsid w:val="00ED43C8"/>
    <w:rsid w:val="00ED53E8"/>
    <w:rsid w:val="00ED5A11"/>
    <w:rsid w:val="00ED5A99"/>
    <w:rsid w:val="00ED6236"/>
    <w:rsid w:val="00ED67DF"/>
    <w:rsid w:val="00ED7236"/>
    <w:rsid w:val="00ED7EE9"/>
    <w:rsid w:val="00EE1909"/>
    <w:rsid w:val="00EE1CE3"/>
    <w:rsid w:val="00EE2B67"/>
    <w:rsid w:val="00EE5FB7"/>
    <w:rsid w:val="00EE6662"/>
    <w:rsid w:val="00EE6B90"/>
    <w:rsid w:val="00EF0123"/>
    <w:rsid w:val="00EF132E"/>
    <w:rsid w:val="00EF212C"/>
    <w:rsid w:val="00EF2263"/>
    <w:rsid w:val="00EF4F0E"/>
    <w:rsid w:val="00EF53B0"/>
    <w:rsid w:val="00EF58E1"/>
    <w:rsid w:val="00EF6CC2"/>
    <w:rsid w:val="00EF7063"/>
    <w:rsid w:val="00EF7705"/>
    <w:rsid w:val="00EF7A35"/>
    <w:rsid w:val="00F00EB5"/>
    <w:rsid w:val="00F0131F"/>
    <w:rsid w:val="00F02183"/>
    <w:rsid w:val="00F021C3"/>
    <w:rsid w:val="00F03190"/>
    <w:rsid w:val="00F05041"/>
    <w:rsid w:val="00F05738"/>
    <w:rsid w:val="00F06B8C"/>
    <w:rsid w:val="00F06C04"/>
    <w:rsid w:val="00F06D2A"/>
    <w:rsid w:val="00F06FBB"/>
    <w:rsid w:val="00F11123"/>
    <w:rsid w:val="00F1300D"/>
    <w:rsid w:val="00F13C2A"/>
    <w:rsid w:val="00F150F0"/>
    <w:rsid w:val="00F16959"/>
    <w:rsid w:val="00F21BB4"/>
    <w:rsid w:val="00F21D00"/>
    <w:rsid w:val="00F22351"/>
    <w:rsid w:val="00F23B5A"/>
    <w:rsid w:val="00F2462B"/>
    <w:rsid w:val="00F2464D"/>
    <w:rsid w:val="00F24E5C"/>
    <w:rsid w:val="00F26487"/>
    <w:rsid w:val="00F268EE"/>
    <w:rsid w:val="00F2787C"/>
    <w:rsid w:val="00F3007B"/>
    <w:rsid w:val="00F30DC1"/>
    <w:rsid w:val="00F30E44"/>
    <w:rsid w:val="00F30F69"/>
    <w:rsid w:val="00F32D22"/>
    <w:rsid w:val="00F33E4D"/>
    <w:rsid w:val="00F360AE"/>
    <w:rsid w:val="00F37251"/>
    <w:rsid w:val="00F374FF"/>
    <w:rsid w:val="00F37903"/>
    <w:rsid w:val="00F379BA"/>
    <w:rsid w:val="00F40923"/>
    <w:rsid w:val="00F4199A"/>
    <w:rsid w:val="00F42DBC"/>
    <w:rsid w:val="00F45F98"/>
    <w:rsid w:val="00F46565"/>
    <w:rsid w:val="00F50242"/>
    <w:rsid w:val="00F50A69"/>
    <w:rsid w:val="00F51E7D"/>
    <w:rsid w:val="00F520FE"/>
    <w:rsid w:val="00F54027"/>
    <w:rsid w:val="00F546D1"/>
    <w:rsid w:val="00F562B7"/>
    <w:rsid w:val="00F564F8"/>
    <w:rsid w:val="00F57925"/>
    <w:rsid w:val="00F57F4B"/>
    <w:rsid w:val="00F610CB"/>
    <w:rsid w:val="00F6255D"/>
    <w:rsid w:val="00F633A5"/>
    <w:rsid w:val="00F64511"/>
    <w:rsid w:val="00F64726"/>
    <w:rsid w:val="00F64B28"/>
    <w:rsid w:val="00F65423"/>
    <w:rsid w:val="00F65B8F"/>
    <w:rsid w:val="00F6644F"/>
    <w:rsid w:val="00F678D6"/>
    <w:rsid w:val="00F7139B"/>
    <w:rsid w:val="00F722EB"/>
    <w:rsid w:val="00F74073"/>
    <w:rsid w:val="00F76E6F"/>
    <w:rsid w:val="00F81950"/>
    <w:rsid w:val="00F822A3"/>
    <w:rsid w:val="00F827F3"/>
    <w:rsid w:val="00F83F18"/>
    <w:rsid w:val="00F843E7"/>
    <w:rsid w:val="00F848D1"/>
    <w:rsid w:val="00F84979"/>
    <w:rsid w:val="00F8549C"/>
    <w:rsid w:val="00F8552B"/>
    <w:rsid w:val="00F86E98"/>
    <w:rsid w:val="00F870FF"/>
    <w:rsid w:val="00F872E6"/>
    <w:rsid w:val="00F8741E"/>
    <w:rsid w:val="00F87524"/>
    <w:rsid w:val="00F87B08"/>
    <w:rsid w:val="00F87C64"/>
    <w:rsid w:val="00F904FD"/>
    <w:rsid w:val="00F9073C"/>
    <w:rsid w:val="00F942EE"/>
    <w:rsid w:val="00F95379"/>
    <w:rsid w:val="00F95E40"/>
    <w:rsid w:val="00F96572"/>
    <w:rsid w:val="00F96824"/>
    <w:rsid w:val="00F968BD"/>
    <w:rsid w:val="00F970BE"/>
    <w:rsid w:val="00F977D3"/>
    <w:rsid w:val="00F9793D"/>
    <w:rsid w:val="00F97FF7"/>
    <w:rsid w:val="00FA16CD"/>
    <w:rsid w:val="00FA292C"/>
    <w:rsid w:val="00FA3072"/>
    <w:rsid w:val="00FA3FFB"/>
    <w:rsid w:val="00FA4DA8"/>
    <w:rsid w:val="00FA5B2F"/>
    <w:rsid w:val="00FA763C"/>
    <w:rsid w:val="00FB0E81"/>
    <w:rsid w:val="00FB1FAC"/>
    <w:rsid w:val="00FB50D8"/>
    <w:rsid w:val="00FB5E90"/>
    <w:rsid w:val="00FB6706"/>
    <w:rsid w:val="00FB682F"/>
    <w:rsid w:val="00FC14D1"/>
    <w:rsid w:val="00FC19CE"/>
    <w:rsid w:val="00FC2413"/>
    <w:rsid w:val="00FC342C"/>
    <w:rsid w:val="00FC4B83"/>
    <w:rsid w:val="00FC611C"/>
    <w:rsid w:val="00FC6F48"/>
    <w:rsid w:val="00FC7379"/>
    <w:rsid w:val="00FC7C2A"/>
    <w:rsid w:val="00FC7C71"/>
    <w:rsid w:val="00FD0AF6"/>
    <w:rsid w:val="00FD0BB7"/>
    <w:rsid w:val="00FD0E16"/>
    <w:rsid w:val="00FD19EA"/>
    <w:rsid w:val="00FD21EE"/>
    <w:rsid w:val="00FD2230"/>
    <w:rsid w:val="00FD42EB"/>
    <w:rsid w:val="00FD4416"/>
    <w:rsid w:val="00FD4A5D"/>
    <w:rsid w:val="00FD5104"/>
    <w:rsid w:val="00FD57C3"/>
    <w:rsid w:val="00FD5EE5"/>
    <w:rsid w:val="00FD73B0"/>
    <w:rsid w:val="00FD7630"/>
    <w:rsid w:val="00FE0315"/>
    <w:rsid w:val="00FE03A9"/>
    <w:rsid w:val="00FE15AF"/>
    <w:rsid w:val="00FE1C5E"/>
    <w:rsid w:val="00FE1DEF"/>
    <w:rsid w:val="00FE3367"/>
    <w:rsid w:val="00FE3960"/>
    <w:rsid w:val="00FE5183"/>
    <w:rsid w:val="00FE63B2"/>
    <w:rsid w:val="00FE6573"/>
    <w:rsid w:val="00FE71E2"/>
    <w:rsid w:val="00FE7394"/>
    <w:rsid w:val="00FE77AE"/>
    <w:rsid w:val="00FE7B19"/>
    <w:rsid w:val="00FE7B34"/>
    <w:rsid w:val="00FF04D7"/>
    <w:rsid w:val="00FF128B"/>
    <w:rsid w:val="00FF1C72"/>
    <w:rsid w:val="00FF2585"/>
    <w:rsid w:val="00FF3651"/>
    <w:rsid w:val="00FF482D"/>
    <w:rsid w:val="00FF4A6F"/>
    <w:rsid w:val="00FF600E"/>
    <w:rsid w:val="00FF6592"/>
    <w:rsid w:val="00FF7994"/>
    <w:rsid w:val="00FF7E98"/>
    <w:rsid w:val="01AB9363"/>
    <w:rsid w:val="02966CB1"/>
    <w:rsid w:val="03586CC5"/>
    <w:rsid w:val="04577547"/>
    <w:rsid w:val="04E43044"/>
    <w:rsid w:val="05086CE0"/>
    <w:rsid w:val="05FB332E"/>
    <w:rsid w:val="06142FF0"/>
    <w:rsid w:val="063A96B7"/>
    <w:rsid w:val="06400525"/>
    <w:rsid w:val="06471A89"/>
    <w:rsid w:val="067E0867"/>
    <w:rsid w:val="0797038F"/>
    <w:rsid w:val="0867B861"/>
    <w:rsid w:val="08D6DFB3"/>
    <w:rsid w:val="09501407"/>
    <w:rsid w:val="09938420"/>
    <w:rsid w:val="09AAA09C"/>
    <w:rsid w:val="0B4BE0CF"/>
    <w:rsid w:val="0B6E9263"/>
    <w:rsid w:val="0BE75002"/>
    <w:rsid w:val="0BFD459E"/>
    <w:rsid w:val="0D0A62C4"/>
    <w:rsid w:val="0D3F4FF5"/>
    <w:rsid w:val="0EA63325"/>
    <w:rsid w:val="0FA21574"/>
    <w:rsid w:val="1005A81F"/>
    <w:rsid w:val="101CCB51"/>
    <w:rsid w:val="105F45CE"/>
    <w:rsid w:val="1082D728"/>
    <w:rsid w:val="10D26807"/>
    <w:rsid w:val="1180B1B5"/>
    <w:rsid w:val="11B6A374"/>
    <w:rsid w:val="126C8722"/>
    <w:rsid w:val="12C2D412"/>
    <w:rsid w:val="12F0587A"/>
    <w:rsid w:val="131B85F7"/>
    <w:rsid w:val="13D9398A"/>
    <w:rsid w:val="14046707"/>
    <w:rsid w:val="14085783"/>
    <w:rsid w:val="143A0816"/>
    <w:rsid w:val="14A84595"/>
    <w:rsid w:val="155A0D4E"/>
    <w:rsid w:val="15D38AB4"/>
    <w:rsid w:val="15ED1AE2"/>
    <w:rsid w:val="1626FD1D"/>
    <w:rsid w:val="163B064E"/>
    <w:rsid w:val="1894750D"/>
    <w:rsid w:val="1944BD06"/>
    <w:rsid w:val="1949DD2C"/>
    <w:rsid w:val="1AE304B8"/>
    <w:rsid w:val="1B178719"/>
    <w:rsid w:val="1B5EA176"/>
    <w:rsid w:val="1C2591C5"/>
    <w:rsid w:val="1D2C1519"/>
    <w:rsid w:val="1DDE084B"/>
    <w:rsid w:val="1E20F2FA"/>
    <w:rsid w:val="1EA2A0DE"/>
    <w:rsid w:val="1EA6AC7B"/>
    <w:rsid w:val="1EDCDEF7"/>
    <w:rsid w:val="1EE6325C"/>
    <w:rsid w:val="2076B71A"/>
    <w:rsid w:val="20DACAB3"/>
    <w:rsid w:val="2113B0CF"/>
    <w:rsid w:val="215F982A"/>
    <w:rsid w:val="236E8059"/>
    <w:rsid w:val="237E8D3B"/>
    <w:rsid w:val="237F22F5"/>
    <w:rsid w:val="24BE695F"/>
    <w:rsid w:val="25EDF8F4"/>
    <w:rsid w:val="2644124E"/>
    <w:rsid w:val="264802CA"/>
    <w:rsid w:val="26722B16"/>
    <w:rsid w:val="2680E8E6"/>
    <w:rsid w:val="2789CAB9"/>
    <w:rsid w:val="282FBA86"/>
    <w:rsid w:val="2830B6A5"/>
    <w:rsid w:val="28CCB43B"/>
    <w:rsid w:val="29059A57"/>
    <w:rsid w:val="2916A358"/>
    <w:rsid w:val="2924DC55"/>
    <w:rsid w:val="2A309A9F"/>
    <w:rsid w:val="2AB66435"/>
    <w:rsid w:val="2B1A77CE"/>
    <w:rsid w:val="2B65630A"/>
    <w:rsid w:val="2C9A2B75"/>
    <w:rsid w:val="2CD168CA"/>
    <w:rsid w:val="2CDE2FE8"/>
    <w:rsid w:val="2D60456C"/>
    <w:rsid w:val="2DC2F19A"/>
    <w:rsid w:val="2DE4E97C"/>
    <w:rsid w:val="2DFF0DF8"/>
    <w:rsid w:val="2E193274"/>
    <w:rsid w:val="2E37F414"/>
    <w:rsid w:val="2E9C07AD"/>
    <w:rsid w:val="2EBC83BF"/>
    <w:rsid w:val="2EC0A122"/>
    <w:rsid w:val="2EE0EF8B"/>
    <w:rsid w:val="2F6BC060"/>
    <w:rsid w:val="31829615"/>
    <w:rsid w:val="31E6A9AE"/>
    <w:rsid w:val="32D37B3A"/>
    <w:rsid w:val="331C6E38"/>
    <w:rsid w:val="331E6676"/>
    <w:rsid w:val="33CE068C"/>
    <w:rsid w:val="33CF5D89"/>
    <w:rsid w:val="345716EE"/>
    <w:rsid w:val="34797B16"/>
    <w:rsid w:val="347F1801"/>
    <w:rsid w:val="34E9AAD3"/>
    <w:rsid w:val="350F39AD"/>
    <w:rsid w:val="35A51025"/>
    <w:rsid w:val="35B61926"/>
    <w:rsid w:val="35B71545"/>
    <w:rsid w:val="365312DB"/>
    <w:rsid w:val="368BF8F7"/>
    <w:rsid w:val="3751E987"/>
    <w:rsid w:val="3755B6A3"/>
    <w:rsid w:val="3846DA6F"/>
    <w:rsid w:val="38780B02"/>
    <w:rsid w:val="38A2CEAC"/>
    <w:rsid w:val="3926A004"/>
    <w:rsid w:val="3A117952"/>
    <w:rsid w:val="3A1CE98F"/>
    <w:rsid w:val="3B08DB9F"/>
    <w:rsid w:val="3B55A9AB"/>
    <w:rsid w:val="3B7E7B31"/>
    <w:rsid w:val="3BF738D0"/>
    <w:rsid w:val="3CAA2821"/>
    <w:rsid w:val="3D18C38E"/>
    <w:rsid w:val="3D1A4B92"/>
    <w:rsid w:val="3D5D1772"/>
    <w:rsid w:val="3D930931"/>
    <w:rsid w:val="3DC02EEC"/>
    <w:rsid w:val="3E162DE1"/>
    <w:rsid w:val="3F08F4B5"/>
    <w:rsid w:val="3F3BAC98"/>
    <w:rsid w:val="3FEACC24"/>
    <w:rsid w:val="40B59DBB"/>
    <w:rsid w:val="422E9057"/>
    <w:rsid w:val="42C17272"/>
    <w:rsid w:val="42F76ECE"/>
    <w:rsid w:val="4335865F"/>
    <w:rsid w:val="43625CA3"/>
    <w:rsid w:val="44632B8D"/>
    <w:rsid w:val="44905527"/>
    <w:rsid w:val="45773A1A"/>
    <w:rsid w:val="45B21874"/>
    <w:rsid w:val="45B410B2"/>
    <w:rsid w:val="46C91B5E"/>
    <w:rsid w:val="470EBB2E"/>
    <w:rsid w:val="485BD044"/>
    <w:rsid w:val="4883AD5F"/>
    <w:rsid w:val="4897AABD"/>
    <w:rsid w:val="48E39218"/>
    <w:rsid w:val="495E44BA"/>
    <w:rsid w:val="4A4862C4"/>
    <w:rsid w:val="4A65D73D"/>
    <w:rsid w:val="4A73288C"/>
    <w:rsid w:val="4AA0AA32"/>
    <w:rsid w:val="4AE37612"/>
    <w:rsid w:val="4B1D584D"/>
    <w:rsid w:val="4B816BE6"/>
    <w:rsid w:val="4B9C8C81"/>
    <w:rsid w:val="4C1B32DA"/>
    <w:rsid w:val="4C5749DA"/>
    <w:rsid w:val="4C7E4A54"/>
    <w:rsid w:val="4CFAE568"/>
    <w:rsid w:val="4D123FE9"/>
    <w:rsid w:val="4DB40EDE"/>
    <w:rsid w:val="4E7781D0"/>
    <w:rsid w:val="4F4FDF3F"/>
    <w:rsid w:val="4F69079C"/>
    <w:rsid w:val="5138931A"/>
    <w:rsid w:val="5150BF58"/>
    <w:rsid w:val="51C5BEA6"/>
    <w:rsid w:val="524D9DC6"/>
    <w:rsid w:val="54A721BA"/>
    <w:rsid w:val="54D24F37"/>
    <w:rsid w:val="55EDEF45"/>
    <w:rsid w:val="561B1500"/>
    <w:rsid w:val="5799E9CE"/>
    <w:rsid w:val="57B7E180"/>
    <w:rsid w:val="588A3A61"/>
    <w:rsid w:val="5909C2C4"/>
    <w:rsid w:val="59ABB49B"/>
    <w:rsid w:val="59F59831"/>
    <w:rsid w:val="59F6627A"/>
    <w:rsid w:val="5A3D8F10"/>
    <w:rsid w:val="5A5AD427"/>
    <w:rsid w:val="5A89FBD2"/>
    <w:rsid w:val="5B3A6D7E"/>
    <w:rsid w:val="5BCE04E5"/>
    <w:rsid w:val="5C51C70E"/>
    <w:rsid w:val="5C6648BB"/>
    <w:rsid w:val="5C9BEAE1"/>
    <w:rsid w:val="5CC630FD"/>
    <w:rsid w:val="5CE15198"/>
    <w:rsid w:val="5CFA79F5"/>
    <w:rsid w:val="5D111C39"/>
    <w:rsid w:val="5D80B533"/>
    <w:rsid w:val="5DABA7A3"/>
    <w:rsid w:val="5DD4186C"/>
    <w:rsid w:val="5E62015E"/>
    <w:rsid w:val="5E80462B"/>
    <w:rsid w:val="5FAAC727"/>
    <w:rsid w:val="5FBBD028"/>
    <w:rsid w:val="6018F25A"/>
    <w:rsid w:val="6047C0DC"/>
    <w:rsid w:val="606CC73B"/>
    <w:rsid w:val="60ACDB38"/>
    <w:rsid w:val="6155A84B"/>
    <w:rsid w:val="61927EE3"/>
    <w:rsid w:val="61F49A3E"/>
    <w:rsid w:val="62A09828"/>
    <w:rsid w:val="64A1173F"/>
    <w:rsid w:val="64C82767"/>
    <w:rsid w:val="64CA1FA5"/>
    <w:rsid w:val="657B16B8"/>
    <w:rsid w:val="65943F15"/>
    <w:rsid w:val="65B300B5"/>
    <w:rsid w:val="65DE2E32"/>
    <w:rsid w:val="66D41B39"/>
    <w:rsid w:val="672FA795"/>
    <w:rsid w:val="686B6821"/>
    <w:rsid w:val="686FEB9A"/>
    <w:rsid w:val="68FBAA78"/>
    <w:rsid w:val="699A5B4C"/>
    <w:rsid w:val="6AF5F02B"/>
    <w:rsid w:val="6B844C65"/>
    <w:rsid w:val="6C324F1B"/>
    <w:rsid w:val="6C7E3676"/>
    <w:rsid w:val="6D9F50FA"/>
    <w:rsid w:val="6E3F3F0C"/>
    <w:rsid w:val="6EE4E5E4"/>
    <w:rsid w:val="6F3B215B"/>
    <w:rsid w:val="700AA3A3"/>
    <w:rsid w:val="70D6F1BC"/>
    <w:rsid w:val="72B491DE"/>
    <w:rsid w:val="73376717"/>
    <w:rsid w:val="73CB853D"/>
    <w:rsid w:val="75230F4F"/>
    <w:rsid w:val="7570211F"/>
    <w:rsid w:val="7722F349"/>
    <w:rsid w:val="7759E127"/>
    <w:rsid w:val="7778F23E"/>
    <w:rsid w:val="77ED3038"/>
    <w:rsid w:val="781DD979"/>
    <w:rsid w:val="7820CDD6"/>
    <w:rsid w:val="7866AD9E"/>
    <w:rsid w:val="78B0FA2B"/>
    <w:rsid w:val="798F4A90"/>
    <w:rsid w:val="7A5C8C49"/>
    <w:rsid w:val="7C5450E7"/>
    <w:rsid w:val="7C85D70F"/>
    <w:rsid w:val="7C9A58BC"/>
    <w:rsid w:val="7CFC55E6"/>
    <w:rsid w:val="7D059D08"/>
    <w:rsid w:val="7D771432"/>
    <w:rsid w:val="7EC504FA"/>
    <w:rsid w:val="7F1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B1A848"/>
  <w14:defaultImageDpi w14:val="32767"/>
  <w15:chartTrackingRefBased/>
  <w15:docId w15:val="{90BE29FE-F3AA-4A19-9A96-826EE161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0B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Spacing"/>
    <w:next w:val="Normal"/>
    <w:link w:val="Heading2Char"/>
    <w:autoRedefine/>
    <w:uiPriority w:val="9"/>
    <w:unhideWhenUsed/>
    <w:qFormat/>
    <w:rsid w:val="00C434A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0B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AC2B0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 w:val="0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60B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60B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60B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A60B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A60B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all">
    <w:name w:val="Niall"/>
    <w:basedOn w:val="Normal"/>
    <w:link w:val="NiallChar"/>
    <w:rsid w:val="00A57B5D"/>
    <w:pPr>
      <w:jc w:val="both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60B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NiallChar">
    <w:name w:val="Niall Char"/>
    <w:basedOn w:val="DefaultParagraphFont"/>
    <w:link w:val="Niall"/>
    <w:rsid w:val="00A57B5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34A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0B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7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5D"/>
  </w:style>
  <w:style w:type="paragraph" w:styleId="Footer">
    <w:name w:val="footer"/>
    <w:basedOn w:val="Normal"/>
    <w:link w:val="FooterChar"/>
    <w:uiPriority w:val="99"/>
    <w:unhideWhenUsed/>
    <w:rsid w:val="00A57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5D"/>
  </w:style>
  <w:style w:type="character" w:customStyle="1" w:styleId="Heading4Char">
    <w:name w:val="Heading 4 Char"/>
    <w:basedOn w:val="DefaultParagraphFont"/>
    <w:link w:val="Heading4"/>
    <w:uiPriority w:val="9"/>
    <w:rsid w:val="00AC2B01"/>
    <w:rPr>
      <w:rFonts w:ascii="Times New Roman" w:eastAsiaTheme="majorEastAsia" w:hAnsi="Times New Roman" w:cstheme="majorBidi"/>
      <w:bCs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60B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A60B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A60B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A60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A60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autoRedefine/>
    <w:uiPriority w:val="1"/>
    <w:qFormat/>
    <w:rsid w:val="002A28A3"/>
    <w:pPr>
      <w:spacing w:after="0" w:line="240" w:lineRule="auto"/>
      <w:jc w:val="both"/>
    </w:pPr>
    <w:rPr>
      <w:rFonts w:ascii="Times New Roman" w:hAnsi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2C4F11"/>
    <w:pPr>
      <w:spacing w:after="160" w:line="259" w:lineRule="auto"/>
      <w:ind w:left="720"/>
      <w:contextualSpacing/>
    </w:pPr>
    <w:rPr>
      <w:rFonts w:eastAsia="Calibri" w:cs="Times New Roman"/>
      <w:lang w:eastAsia="en-IE"/>
    </w:rPr>
  </w:style>
  <w:style w:type="paragraph" w:styleId="Bibliography">
    <w:name w:val="Bibliography"/>
    <w:basedOn w:val="Normal"/>
    <w:next w:val="Normal"/>
    <w:uiPriority w:val="37"/>
    <w:unhideWhenUsed/>
    <w:rsid w:val="00462C2F"/>
  </w:style>
  <w:style w:type="paragraph" w:styleId="BalloonText">
    <w:name w:val="Balloon Text"/>
    <w:basedOn w:val="Normal"/>
    <w:link w:val="BalloonTextChar"/>
    <w:uiPriority w:val="99"/>
    <w:semiHidden/>
    <w:unhideWhenUsed/>
    <w:rsid w:val="00C76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3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002B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33C52"/>
    <w:pPr>
      <w:spacing w:after="100" w:line="259" w:lineRule="auto"/>
      <w:ind w:left="220"/>
      <w:jc w:val="both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3C52"/>
    <w:pPr>
      <w:spacing w:after="100" w:line="259" w:lineRule="auto"/>
      <w:jc w:val="both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33C52"/>
    <w:pPr>
      <w:spacing w:after="100" w:line="259" w:lineRule="auto"/>
      <w:ind w:left="440"/>
      <w:jc w:val="both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1002B"/>
    <w:rPr>
      <w:color w:val="0000FF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F3C39"/>
    <w:pPr>
      <w:spacing w:line="240" w:lineRule="auto"/>
    </w:pPr>
    <w:rPr>
      <w:color w:val="000000" w:themeColor="text1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19680E"/>
    <w:pPr>
      <w:spacing w:after="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0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CFC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40CF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628"/>
    <w:rPr>
      <w:rFonts w:ascii="Times New Roman" w:hAnsi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3C52"/>
    <w:pPr>
      <w:spacing w:after="100"/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3C52"/>
    <w:pPr>
      <w:spacing w:after="100"/>
      <w:ind w:left="1920"/>
    </w:pPr>
  </w:style>
  <w:style w:type="character" w:customStyle="1" w:styleId="NoSpacingChar">
    <w:name w:val="No Spacing Char"/>
    <w:basedOn w:val="DefaultParagraphFont"/>
    <w:link w:val="NoSpacing"/>
    <w:uiPriority w:val="1"/>
    <w:rsid w:val="002A28A3"/>
    <w:rPr>
      <w:rFonts w:ascii="Times New Roman" w:hAnsi="Times New Roman"/>
      <w:b/>
      <w:bCs/>
      <w:sz w:val="28"/>
      <w:szCs w:val="24"/>
    </w:rPr>
  </w:style>
  <w:style w:type="character" w:customStyle="1" w:styleId="normaltextrun">
    <w:name w:val="normaltextrun"/>
    <w:basedOn w:val="DefaultParagraphFont"/>
    <w:rsid w:val="00A77CE1"/>
  </w:style>
  <w:style w:type="character" w:customStyle="1" w:styleId="eop">
    <w:name w:val="eop"/>
    <w:basedOn w:val="DefaultParagraphFont"/>
    <w:rsid w:val="00A77CE1"/>
  </w:style>
  <w:style w:type="character" w:styleId="UnresolvedMention">
    <w:name w:val="Unresolved Mention"/>
    <w:basedOn w:val="DefaultParagraphFont"/>
    <w:uiPriority w:val="99"/>
    <w:semiHidden/>
    <w:unhideWhenUsed/>
    <w:rsid w:val="00397D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F9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72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E1CB1"/>
  </w:style>
  <w:style w:type="table" w:styleId="PlainTable1">
    <w:name w:val="Plain Table 1"/>
    <w:basedOn w:val="TableNormal"/>
    <w:uiPriority w:val="41"/>
    <w:rsid w:val="004A4E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Desktop\LIT\Year4\Project%20Documentation\Proposal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E2BA62-2578-4941-853E-6BB04933EEAC}">
  <we:reference id="f78a3046-9e99-4300-aa2b-5814002b01a2" version="1.16.0.0" store="EXCatalog" storeType="EXCatalog"/>
  <we:alternateReferences>
    <we:reference id="WA104382081" version="1.16.0.0" store="en-IE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4C24C034975489D3482978D5A40F8" ma:contentTypeVersion="12" ma:contentTypeDescription="Create a new document." ma:contentTypeScope="" ma:versionID="f1e17c911ace91d0e6e812550ea7d95c">
  <xsd:schema xmlns:xsd="http://www.w3.org/2001/XMLSchema" xmlns:xs="http://www.w3.org/2001/XMLSchema" xmlns:p="http://schemas.microsoft.com/office/2006/metadata/properties" xmlns:ns3="29b31c0b-dbae-454b-994f-6e6546133a51" xmlns:ns4="a5d0ce23-20fa-44ab-be1d-6eeb44399812" targetNamespace="http://schemas.microsoft.com/office/2006/metadata/properties" ma:root="true" ma:fieldsID="2bced131d8b87bc52f1d9f391767ed67" ns3:_="" ns4:_="">
    <xsd:import namespace="29b31c0b-dbae-454b-994f-6e6546133a51"/>
    <xsd:import namespace="a5d0ce23-20fa-44ab-be1d-6eeb443998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31c0b-dbae-454b-994f-6e6546133a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ce23-20fa-44ab-be1d-6eeb44399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GoH21</b:Tag>
    <b:SourceType>InternetSite</b:SourceType>
    <b:Guid>{3AA2A6A7-AAF1-430D-8C9A-6EDF616B4E67}</b:Guid>
    <b:Title>goherping</b:Title>
    <b:Year>2021</b:Year>
    <b:Author>
      <b:Author>
        <b:Corporate>GoHerping</b:Corporate>
      </b:Author>
    </b:Author>
    <b:InternetSiteTitle>Leopard Gecko Care Guide</b:InternetSiteTitle>
    <b:Month>03</b:Month>
    <b:Day>06</b:Day>
    <b:URL>https://www.goherping.com/leopardgeckoenclosure</b:URL>
    <b:RefOrder>1</b:RefOrder>
  </b:Source>
</b:Sources>
</file>

<file path=customXml/itemProps1.xml><?xml version="1.0" encoding="utf-8"?>
<ds:datastoreItem xmlns:ds="http://schemas.openxmlformats.org/officeDocument/2006/customXml" ds:itemID="{E563F007-2DE8-4B78-81EA-8B99D8A9C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31c0b-dbae-454b-994f-6e6546133a51"/>
    <ds:schemaRef ds:uri="a5d0ce23-20fa-44ab-be1d-6eeb44399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051485-1B85-456D-826F-34D7882804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EFDC1F-703B-436A-B10B-445138E1C6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3D59CB-F88C-4706-BEA9-33A8524900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Proposal - Template</Template>
  <TotalTime>3993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Links>
    <vt:vector size="36" baseType="variant">
      <vt:variant>
        <vt:i4>2555928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https://www.youtube.com/watch?v=j6NSlCnr4yU&amp;ab_channel=SmartDublin</vt:lpwstr>
      </vt:variant>
      <vt:variant>
        <vt:lpwstr/>
      </vt:variant>
      <vt:variant>
        <vt:i4>1114169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_Toc63806613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_Toc63806612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_Toc63806607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_Toc63806606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_Toc63806605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Roddy</dc:creator>
  <cp:keywords/>
  <dc:description/>
  <cp:lastModifiedBy>K00212118: Jonathan Roddy</cp:lastModifiedBy>
  <cp:revision>25</cp:revision>
  <dcterms:created xsi:type="dcterms:W3CDTF">2021-03-06T19:26:00Z</dcterms:created>
  <dcterms:modified xsi:type="dcterms:W3CDTF">2021-04-07T12:15:00Z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0x010100AB54C24C034975489D3482978D5A40F8</vt:lpwstr>
  </property>
</Properties>
</file>